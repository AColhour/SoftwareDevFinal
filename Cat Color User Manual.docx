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A50E" w14:textId="77777777" w:rsidR="00A04B22" w:rsidRPr="00E80549" w:rsidRDefault="00E80549" w:rsidP="00E80549">
      <w:pPr>
        <w:pStyle w:val="Imageplaceholder"/>
      </w:pPr>
      <w:bookmarkStart w:id="0" w:name="OLE_LINK5"/>
      <w:r w:rsidRPr="00E80549">
        <mc:AlternateContent>
          <mc:Choice Requires="wpg">
            <w:drawing>
              <wp:anchor distT="0" distB="0" distL="114300" distR="114300" simplePos="0" relativeHeight="251669504" behindDoc="1" locked="1" layoutInCell="1" allowOverlap="0" wp14:anchorId="4BFC09F3" wp14:editId="388DA7DC">
                <wp:simplePos x="0" y="0"/>
                <wp:positionH relativeFrom="column">
                  <wp:posOffset>-922020</wp:posOffset>
                </wp:positionH>
                <wp:positionV relativeFrom="paragraph">
                  <wp:posOffset>-5029200</wp:posOffset>
                </wp:positionV>
                <wp:extent cx="7781544" cy="1005840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058400"/>
                          <a:chOff x="0" y="0"/>
                          <a:chExt cx="7780020" cy="100584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762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 flipH="1">
                            <a:off x="0" y="5173980"/>
                            <a:ext cx="704088" cy="348386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13AEDC" w14:textId="77777777" w:rsidR="00D7588D" w:rsidRDefault="00D7588D" w:rsidP="00D7588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spect="1"/>
                        </wps:cNvSpPr>
                        <wps:spPr>
                          <a:xfrm flipV="1">
                            <a:off x="0" y="6499860"/>
                            <a:ext cx="6300216" cy="5486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FC09F3" id="Group 4" o:spid="_x0000_s1026" alt="&quot;&quot;" style="position:absolute;margin-left:-72.6pt;margin-top:-396pt;width:612.7pt;height:11in;z-index:-251646976;mso-width-relative:margin" coordsize="77800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" o:allowoverlap="f">
                <v:rect id="Rectangle 7" o:spid="_x0000_s1027" style="position:absolute;left:76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" fillcolor="#f0f8de [662]" stroked="f" strokeweight="1.25pt">
                  <v:stroke endcap="round"/>
                </v:rect>
                <v:rect id="Rectangle 39" o:spid="_x0000_s1028" style="position:absolute;top:51739;width:7040;height:3483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" fillcolor="#e1f2be [1302]" stroked="f" strokeweight="1.25pt">
                  <v:stroke endcap="round"/>
                  <v:textbox>
                    <w:txbxContent>
                      <w:p w14:paraId="4313AEDC" w14:textId="77777777" w:rsidR="00D7588D" w:rsidRDefault="00D7588D" w:rsidP="00D7588D">
                        <w:pPr>
                          <w:jc w:val="center"/>
                        </w:pPr>
                      </w:p>
                    </w:txbxContent>
                  </v:textbox>
                </v:rect>
                <v:rect id="Rectangle 40" o:spid="_x0000_s1029" style="position:absolute;top:64998;width:63002;height:54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" fillcolor="#61831a [1606]" stroked="f" strokeweight="1.25pt">
                  <v:stroke endcap="round"/>
                  <o:lock v:ext="edit" aspectratio="t"/>
                </v:rect>
                <w10:anchorlock/>
              </v:group>
            </w:pict>
          </mc:Fallback>
        </mc:AlternateContent>
      </w:r>
    </w:p>
    <w:p w14:paraId="29C3BA64" w14:textId="54D25403" w:rsidR="00E41F4E" w:rsidRDefault="00E41F4E" w:rsidP="005A49C9">
      <w:r>
        <w:t>Last Rev. 5/6/2024</w:t>
      </w:r>
    </w:p>
    <w:p w14:paraId="7507D10B" w14:textId="4728AA17" w:rsidR="00E41F4E" w:rsidRDefault="00E41F4E" w:rsidP="005A49C9">
      <w:r>
        <w:t>Alexandria Colhour</w:t>
      </w:r>
    </w:p>
    <w:p w14:paraId="157DE86D" w14:textId="4DA004B8" w:rsidR="00E41F4E" w:rsidRDefault="00E41F4E" w:rsidP="005A49C9">
      <w:r>
        <w:t>Cat Color Personality Quiz</w:t>
      </w:r>
    </w:p>
    <w:p w14:paraId="0CC5909C" w14:textId="32F0A96B" w:rsidR="00E41F4E" w:rsidRDefault="00E41F4E" w:rsidP="005A49C9">
      <w:r>
        <w:t>Final Project SDEV140 2024</w:t>
      </w:r>
    </w:p>
    <w:p w14:paraId="0A6EB157" w14:textId="02E070CF" w:rsidR="00FB3C5E" w:rsidRPr="00F1604B" w:rsidRDefault="00000000" w:rsidP="00F1604B">
      <w:pPr>
        <w:pStyle w:val="Title"/>
      </w:pPr>
      <w:sdt>
        <w:sdtPr>
          <w:id w:val="-907070855"/>
          <w:placeholder>
            <w:docPart w:val="F9D304F7E5A44EC2A238A286727083A8"/>
          </w:placeholder>
          <w15:appearance w15:val="hidden"/>
        </w:sdtPr>
        <w:sdtContent>
          <w:r w:rsidR="00E41F4E">
            <w:t>Cat Color Quiz User Manual</w:t>
          </w:r>
        </w:sdtContent>
      </w:sdt>
      <w:r w:rsidR="005A49C9">
        <w:t xml:space="preserve"> </w:t>
      </w:r>
    </w:p>
    <w:p w14:paraId="3C5E7834" w14:textId="77777777" w:rsidR="00E80549" w:rsidRPr="004E2DEB" w:rsidRDefault="00E80549" w:rsidP="00D7588D">
      <w:pPr>
        <w:pStyle w:val="Subtitle"/>
      </w:pPr>
    </w:p>
    <w:p w14:paraId="0F3628E1" w14:textId="69298A15" w:rsidR="00E80549" w:rsidRPr="004E2DEB" w:rsidRDefault="00E41F4E" w:rsidP="00E41F4E">
      <w:pPr>
        <w:pStyle w:val="Subtitle"/>
        <w:tabs>
          <w:tab w:val="left" w:pos="810"/>
        </w:tabs>
        <w:sectPr w:rsidR="00E80549" w:rsidRPr="004E2DEB" w:rsidSect="00E80549">
          <w:headerReference w:type="default" r:id="rId12"/>
          <w:footerReference w:type="default" r:id="rId13"/>
          <w:pgSz w:w="12240" w:h="15840" w:code="1"/>
          <w:pgMar w:top="7920" w:right="1440" w:bottom="1440" w:left="1440" w:header="720" w:footer="576" w:gutter="0"/>
          <w:pgNumType w:start="0"/>
          <w:cols w:space="720"/>
          <w:titlePg/>
          <w:docGrid w:linePitch="360"/>
        </w:sectPr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2DEB" w14:paraId="21E1ADAD" w14:textId="77777777" w:rsidTr="004E2DEB">
        <w:tc>
          <w:tcPr>
            <w:tcW w:w="9350" w:type="dxa"/>
            <w:tcBorders>
              <w:top w:val="single" w:sz="12" w:space="0" w:color="92C527" w:themeColor="accent3" w:themeShade="BF"/>
              <w:left w:val="nil"/>
              <w:bottom w:val="nil"/>
              <w:right w:val="nil"/>
            </w:tcBorders>
          </w:tcPr>
          <w:p w14:paraId="2BCAE5E1" w14:textId="447A313E" w:rsidR="004E2DEB" w:rsidRDefault="00E41F4E" w:rsidP="004E2DEB">
            <w:pPr>
              <w:pStyle w:val="Heading2"/>
            </w:pPr>
            <w:r>
              <w:lastRenderedPageBreak/>
              <w:t>Program Overview</w:t>
            </w:r>
          </w:p>
        </w:tc>
      </w:tr>
    </w:tbl>
    <w:p w14:paraId="69D07D84" w14:textId="4CFFEFE1" w:rsidR="00906393" w:rsidRPr="00A03B52" w:rsidRDefault="00000000" w:rsidP="00F95D72">
      <w:pPr>
        <w:pStyle w:val="Heading3"/>
      </w:pPr>
      <w:sdt>
        <w:sdtPr>
          <w:id w:val="2001083804"/>
          <w:placeholder>
            <w:docPart w:val="ADB115EFD12949968B1C4ADBC87AF5BE"/>
          </w:placeholder>
          <w15:appearance w15:val="hidden"/>
        </w:sdtPr>
        <w:sdtContent>
          <w:r w:rsidR="00E41F4E">
            <w:t>Description</w:t>
          </w:r>
        </w:sdtContent>
      </w:sdt>
      <w:r w:rsidR="005A49C9">
        <w:t xml:space="preserve"> </w:t>
      </w:r>
    </w:p>
    <w:p w14:paraId="7E6C2F94" w14:textId="170CB729" w:rsidR="00906393" w:rsidRPr="001F37E1" w:rsidRDefault="00872525" w:rsidP="00906393">
      <w:r>
        <w:t xml:space="preserve">This personality quiz asks the user </w:t>
      </w:r>
      <w:r w:rsidR="0042008E">
        <w:t xml:space="preserve">9 questions, in which they rank themselves on a scale from a trait to its opposite. </w:t>
      </w:r>
      <w:r w:rsidR="000A4769">
        <w:t xml:space="preserve">Each color has been placed somewhere on the scale for each </w:t>
      </w:r>
      <w:proofErr w:type="gramStart"/>
      <w:r w:rsidR="000A4769">
        <w:t>particular question</w:t>
      </w:r>
      <w:proofErr w:type="gramEnd"/>
      <w:r w:rsidR="000A4769">
        <w:t>, and whichever color the user matches the most with will be their result!</w:t>
      </w:r>
    </w:p>
    <w:p w14:paraId="176A3FEC" w14:textId="20AA37C4" w:rsidR="00906393" w:rsidRDefault="00E41F4E" w:rsidP="00F95D72">
      <w:pPr>
        <w:pStyle w:val="Heading3"/>
      </w:pPr>
      <w:r>
        <w:t>Question Formatting Example</w:t>
      </w:r>
    </w:p>
    <w:tbl>
      <w:tblPr>
        <w:tblStyle w:val="Style3"/>
        <w:tblW w:w="5000" w:type="pct"/>
        <w:tblLayout w:type="fixed"/>
        <w:tblLook w:val="04A0" w:firstRow="1" w:lastRow="0" w:firstColumn="1" w:lastColumn="0" w:noHBand="0" w:noVBand="1"/>
        <w:tblDescription w:val="Question for consumers table"/>
      </w:tblPr>
      <w:tblGrid>
        <w:gridCol w:w="1260"/>
        <w:gridCol w:w="8100"/>
      </w:tblGrid>
      <w:tr w:rsidR="00906393" w14:paraId="3A84477F" w14:textId="77777777" w:rsidTr="00314631">
        <w:tc>
          <w:tcPr>
            <w:tcW w:w="1260" w:type="dxa"/>
          </w:tcPr>
          <w:p w14:paraId="6222FDA6" w14:textId="6D2EFCD2" w:rsidR="00906393" w:rsidRDefault="00314631" w:rsidP="00FB07B4">
            <w:r>
              <w:t>Question</w:t>
            </w:r>
          </w:p>
        </w:tc>
        <w:tc>
          <w:tcPr>
            <w:tcW w:w="8100" w:type="dxa"/>
          </w:tcPr>
          <w:p w14:paraId="7369BCFE" w14:textId="2A1332A4" w:rsidR="00906393" w:rsidRDefault="00EC631A" w:rsidP="00FB07B4">
            <w:r>
              <w:t xml:space="preserve">With one being (a) and </w:t>
            </w:r>
            <w:r w:rsidR="002879E7">
              <w:t>seven being (b), where would you rank yourself?</w:t>
            </w:r>
          </w:p>
        </w:tc>
      </w:tr>
      <w:tr w:rsidR="00906393" w:rsidRPr="00A03B52" w14:paraId="265F0B40" w14:textId="77777777" w:rsidTr="00314631">
        <w:tc>
          <w:tcPr>
            <w:tcW w:w="1260" w:type="dxa"/>
          </w:tcPr>
          <w:p w14:paraId="7FB7AA46" w14:textId="46C98D65" w:rsidR="00906393" w:rsidRDefault="00314631" w:rsidP="00314631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Button 1</w:t>
            </w:r>
          </w:p>
        </w:tc>
        <w:tc>
          <w:tcPr>
            <w:tcW w:w="8100" w:type="dxa"/>
          </w:tcPr>
          <w:p w14:paraId="440C4926" w14:textId="2E4EDD6C" w:rsidR="00906393" w:rsidRDefault="002879E7" w:rsidP="00FB07B4">
            <w:r>
              <w:t>Extremely (a)</w:t>
            </w:r>
          </w:p>
        </w:tc>
      </w:tr>
      <w:tr w:rsidR="00906393" w14:paraId="6191E839" w14:textId="77777777" w:rsidTr="00314631">
        <w:tc>
          <w:tcPr>
            <w:tcW w:w="1260" w:type="dxa"/>
          </w:tcPr>
          <w:p w14:paraId="273F64ED" w14:textId="6BB33E2A" w:rsidR="00906393" w:rsidRDefault="00314631" w:rsidP="00314631">
            <w:pPr>
              <w:pStyle w:val="ListNumber"/>
              <w:numPr>
                <w:ilvl w:val="0"/>
                <w:numId w:val="0"/>
              </w:numPr>
              <w:ind w:left="360" w:hanging="288"/>
            </w:pPr>
            <w:r>
              <w:t>Button 2</w:t>
            </w:r>
          </w:p>
        </w:tc>
        <w:tc>
          <w:tcPr>
            <w:tcW w:w="8100" w:type="dxa"/>
          </w:tcPr>
          <w:p w14:paraId="460FA74C" w14:textId="598E0186" w:rsidR="00906393" w:rsidRDefault="002879E7" w:rsidP="00FB07B4">
            <w:r>
              <w:t>Very (a)</w:t>
            </w:r>
          </w:p>
        </w:tc>
      </w:tr>
      <w:tr w:rsidR="00906393" w14:paraId="2C84AD3D" w14:textId="77777777" w:rsidTr="00314631">
        <w:tc>
          <w:tcPr>
            <w:tcW w:w="1260" w:type="dxa"/>
          </w:tcPr>
          <w:p w14:paraId="3586B5D7" w14:textId="7F088041" w:rsidR="00906393" w:rsidRDefault="00314631" w:rsidP="00314631">
            <w:pPr>
              <w:pStyle w:val="ListNumber"/>
              <w:numPr>
                <w:ilvl w:val="0"/>
                <w:numId w:val="0"/>
              </w:numPr>
              <w:ind w:left="360" w:hanging="288"/>
            </w:pPr>
            <w:r>
              <w:t>Button 3</w:t>
            </w:r>
          </w:p>
        </w:tc>
        <w:tc>
          <w:tcPr>
            <w:tcW w:w="8100" w:type="dxa"/>
          </w:tcPr>
          <w:p w14:paraId="0BFAB880" w14:textId="5B4238E5" w:rsidR="00906393" w:rsidRDefault="000A4769" w:rsidP="00FB07B4">
            <w:r>
              <w:t>Moderately (a)</w:t>
            </w:r>
          </w:p>
        </w:tc>
      </w:tr>
      <w:tr w:rsidR="00906393" w14:paraId="3670EB17" w14:textId="77777777" w:rsidTr="00314631">
        <w:tc>
          <w:tcPr>
            <w:tcW w:w="1260" w:type="dxa"/>
          </w:tcPr>
          <w:p w14:paraId="78F6D379" w14:textId="1A826B03" w:rsidR="00906393" w:rsidRDefault="00314631" w:rsidP="00314631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Button 4</w:t>
            </w:r>
          </w:p>
        </w:tc>
        <w:tc>
          <w:tcPr>
            <w:tcW w:w="8100" w:type="dxa"/>
          </w:tcPr>
          <w:p w14:paraId="301BD2C0" w14:textId="7BBB93EA" w:rsidR="00906393" w:rsidRDefault="000A4769" w:rsidP="00FB07B4">
            <w:r>
              <w:t>Sometimes (a), Sometimes (b)</w:t>
            </w:r>
          </w:p>
        </w:tc>
      </w:tr>
      <w:tr w:rsidR="00906393" w14:paraId="7A4B079A" w14:textId="77777777" w:rsidTr="00314631">
        <w:tc>
          <w:tcPr>
            <w:tcW w:w="1260" w:type="dxa"/>
          </w:tcPr>
          <w:p w14:paraId="24F794F1" w14:textId="6E7495C2" w:rsidR="00906393" w:rsidRDefault="00314631" w:rsidP="00314631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Button 5</w:t>
            </w:r>
          </w:p>
        </w:tc>
        <w:tc>
          <w:tcPr>
            <w:tcW w:w="8100" w:type="dxa"/>
          </w:tcPr>
          <w:p w14:paraId="4919B53F" w14:textId="56E6F873" w:rsidR="00E41F4E" w:rsidRDefault="000A4769" w:rsidP="00FB07B4">
            <w:r>
              <w:t>Moderately (b)</w:t>
            </w:r>
          </w:p>
        </w:tc>
      </w:tr>
      <w:tr w:rsidR="00E41F4E" w14:paraId="12421CD4" w14:textId="77777777" w:rsidTr="00314631">
        <w:tc>
          <w:tcPr>
            <w:tcW w:w="1260" w:type="dxa"/>
          </w:tcPr>
          <w:p w14:paraId="028027E2" w14:textId="20A86637" w:rsidR="00E41F4E" w:rsidRDefault="00314631" w:rsidP="00314631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Button 6</w:t>
            </w:r>
          </w:p>
        </w:tc>
        <w:tc>
          <w:tcPr>
            <w:tcW w:w="8100" w:type="dxa"/>
          </w:tcPr>
          <w:p w14:paraId="0986C50C" w14:textId="0120C720" w:rsidR="00E41F4E" w:rsidRDefault="000A4769" w:rsidP="00FB07B4">
            <w:r>
              <w:t>Very (b)</w:t>
            </w:r>
          </w:p>
        </w:tc>
      </w:tr>
      <w:tr w:rsidR="00E41F4E" w14:paraId="32B839A7" w14:textId="77777777" w:rsidTr="00314631">
        <w:tc>
          <w:tcPr>
            <w:tcW w:w="1260" w:type="dxa"/>
          </w:tcPr>
          <w:p w14:paraId="775B6B67" w14:textId="51825906" w:rsidR="00E41F4E" w:rsidRDefault="00314631" w:rsidP="00314631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Button 7</w:t>
            </w:r>
          </w:p>
        </w:tc>
        <w:tc>
          <w:tcPr>
            <w:tcW w:w="8100" w:type="dxa"/>
          </w:tcPr>
          <w:p w14:paraId="093433E9" w14:textId="10DF657A" w:rsidR="00E41F4E" w:rsidRDefault="000A4769" w:rsidP="00FB07B4">
            <w:r>
              <w:t>Extremely (b)</w:t>
            </w:r>
          </w:p>
        </w:tc>
      </w:tr>
    </w:tbl>
    <w:p w14:paraId="2B6F975B" w14:textId="726D1B3A" w:rsidR="00906393" w:rsidRDefault="00E41F4E" w:rsidP="00F95D72">
      <w:pPr>
        <w:pStyle w:val="Heading3"/>
      </w:pPr>
      <w:r>
        <w:t xml:space="preserve">Color </w:t>
      </w:r>
      <w:r w:rsidR="00314631">
        <w:t xml:space="preserve">Result </w:t>
      </w:r>
      <w:r>
        <w:t>Options</w:t>
      </w:r>
    </w:p>
    <w:tbl>
      <w:tblPr>
        <w:tblStyle w:val="Style3"/>
        <w:tblW w:w="5000" w:type="pct"/>
        <w:tblLayout w:type="fixed"/>
        <w:tblLook w:val="04A0" w:firstRow="1" w:lastRow="0" w:firstColumn="1" w:lastColumn="0" w:noHBand="0" w:noVBand="1"/>
        <w:tblDescription w:val="Audience and market table"/>
      </w:tblPr>
      <w:tblGrid>
        <w:gridCol w:w="541"/>
        <w:gridCol w:w="8819"/>
      </w:tblGrid>
      <w:tr w:rsidR="00906393" w:rsidRPr="00B53AF1" w14:paraId="6F48DC4B" w14:textId="77777777" w:rsidTr="008720B0">
        <w:tc>
          <w:tcPr>
            <w:tcW w:w="540" w:type="dxa"/>
          </w:tcPr>
          <w:p w14:paraId="730E5400" w14:textId="29931A26" w:rsidR="00906393" w:rsidRPr="00B53AF1" w:rsidRDefault="00906393" w:rsidP="00FB07B4"/>
        </w:tc>
        <w:tc>
          <w:tcPr>
            <w:tcW w:w="8810" w:type="dxa"/>
          </w:tcPr>
          <w:p w14:paraId="07B96AF5" w14:textId="43B5F8B8" w:rsidR="00906393" w:rsidRPr="00B53AF1" w:rsidRDefault="00906393" w:rsidP="00FB07B4"/>
        </w:tc>
      </w:tr>
      <w:tr w:rsidR="00906393" w:rsidRPr="00B53AF1" w14:paraId="605D05F2" w14:textId="77777777" w:rsidTr="008720B0">
        <w:tc>
          <w:tcPr>
            <w:tcW w:w="540" w:type="dxa"/>
          </w:tcPr>
          <w:p w14:paraId="5938184A" w14:textId="77777777" w:rsidR="00906393" w:rsidRPr="00B53AF1" w:rsidRDefault="00906393" w:rsidP="00906393">
            <w:pPr>
              <w:pStyle w:val="ListNumber"/>
              <w:numPr>
                <w:ilvl w:val="0"/>
                <w:numId w:val="11"/>
              </w:numPr>
            </w:pPr>
          </w:p>
        </w:tc>
        <w:tc>
          <w:tcPr>
            <w:tcW w:w="8810" w:type="dxa"/>
          </w:tcPr>
          <w:p w14:paraId="5808B037" w14:textId="6B7279A0" w:rsidR="00906393" w:rsidRPr="00B53AF1" w:rsidRDefault="000A4769" w:rsidP="00FB07B4">
            <w:r>
              <w:t>Orange</w:t>
            </w:r>
          </w:p>
        </w:tc>
      </w:tr>
      <w:tr w:rsidR="00906393" w:rsidRPr="00B53AF1" w14:paraId="5DBC9DA2" w14:textId="77777777" w:rsidTr="008720B0">
        <w:tc>
          <w:tcPr>
            <w:tcW w:w="540" w:type="dxa"/>
          </w:tcPr>
          <w:p w14:paraId="6BB9F831" w14:textId="77777777" w:rsidR="00906393" w:rsidRPr="00B53AF1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5873637D" w14:textId="7989B34F" w:rsidR="00906393" w:rsidRPr="00B53AF1" w:rsidRDefault="000A4769" w:rsidP="00FB07B4">
            <w:r>
              <w:t>White</w:t>
            </w:r>
          </w:p>
        </w:tc>
      </w:tr>
      <w:tr w:rsidR="00906393" w:rsidRPr="00B53AF1" w14:paraId="0E56A7E5" w14:textId="77777777" w:rsidTr="008720B0">
        <w:tc>
          <w:tcPr>
            <w:tcW w:w="540" w:type="dxa"/>
          </w:tcPr>
          <w:p w14:paraId="27F826EC" w14:textId="77777777" w:rsidR="00906393" w:rsidRPr="00B53AF1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75F9E1C1" w14:textId="6CB9909C" w:rsidR="00906393" w:rsidRPr="00B53AF1" w:rsidRDefault="000A4769" w:rsidP="00FB07B4">
            <w:r>
              <w:t>Black</w:t>
            </w:r>
          </w:p>
        </w:tc>
      </w:tr>
      <w:tr w:rsidR="00906393" w:rsidRPr="00B53AF1" w14:paraId="6D3EDE54" w14:textId="77777777" w:rsidTr="008720B0">
        <w:tc>
          <w:tcPr>
            <w:tcW w:w="540" w:type="dxa"/>
          </w:tcPr>
          <w:p w14:paraId="2D73BC8E" w14:textId="77777777" w:rsidR="00906393" w:rsidRPr="00B53AF1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4C156E8C" w14:textId="7BA6AA0C" w:rsidR="00906393" w:rsidRPr="00B53AF1" w:rsidRDefault="000A4769" w:rsidP="00FB07B4">
            <w:r>
              <w:t>Gray</w:t>
            </w:r>
          </w:p>
        </w:tc>
      </w:tr>
      <w:tr w:rsidR="00906393" w:rsidRPr="00B53AF1" w14:paraId="5C661E38" w14:textId="77777777" w:rsidTr="008720B0">
        <w:tc>
          <w:tcPr>
            <w:tcW w:w="540" w:type="dxa"/>
          </w:tcPr>
          <w:p w14:paraId="1FE424D1" w14:textId="77777777" w:rsidR="00906393" w:rsidRPr="00B53AF1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0E6539C6" w14:textId="18AF6F7C" w:rsidR="000A4769" w:rsidRPr="00B53AF1" w:rsidRDefault="000A4769" w:rsidP="00FB07B4">
            <w:r>
              <w:t>Bicolor</w:t>
            </w:r>
          </w:p>
        </w:tc>
      </w:tr>
      <w:tr w:rsidR="00DC607B" w:rsidRPr="00B53AF1" w14:paraId="370412C9" w14:textId="77777777" w:rsidTr="008720B0">
        <w:tc>
          <w:tcPr>
            <w:tcW w:w="540" w:type="dxa"/>
          </w:tcPr>
          <w:p w14:paraId="16AF4C14" w14:textId="77777777" w:rsidR="00DC607B" w:rsidRPr="00B53AF1" w:rsidRDefault="00DC607B" w:rsidP="00906393">
            <w:pPr>
              <w:pStyle w:val="ListNumber"/>
            </w:pPr>
          </w:p>
        </w:tc>
        <w:tc>
          <w:tcPr>
            <w:tcW w:w="8810" w:type="dxa"/>
          </w:tcPr>
          <w:p w14:paraId="5E066957" w14:textId="458F2411" w:rsidR="00DC607B" w:rsidRPr="00B53AF1" w:rsidRDefault="000A4769" w:rsidP="00FB07B4">
            <w:r>
              <w:t>Tricolor</w:t>
            </w:r>
          </w:p>
        </w:tc>
      </w:tr>
      <w:tr w:rsidR="00DC607B" w:rsidRPr="00B53AF1" w14:paraId="78ED4F5F" w14:textId="77777777" w:rsidTr="008720B0">
        <w:tc>
          <w:tcPr>
            <w:tcW w:w="540" w:type="dxa"/>
          </w:tcPr>
          <w:p w14:paraId="24F3B1CF" w14:textId="77777777" w:rsidR="00DC607B" w:rsidRPr="00B53AF1" w:rsidRDefault="00DC607B" w:rsidP="00906393">
            <w:pPr>
              <w:pStyle w:val="ListNumber"/>
            </w:pPr>
          </w:p>
        </w:tc>
        <w:tc>
          <w:tcPr>
            <w:tcW w:w="8810" w:type="dxa"/>
          </w:tcPr>
          <w:p w14:paraId="33F92AD7" w14:textId="6D725F15" w:rsidR="00DC607B" w:rsidRPr="00B53AF1" w:rsidRDefault="000A4769" w:rsidP="00FB07B4">
            <w:r>
              <w:t>Tabby</w:t>
            </w:r>
          </w:p>
        </w:tc>
      </w:tr>
    </w:tbl>
    <w:p w14:paraId="24685855" w14:textId="3A7F36E2" w:rsidR="004E2DEB" w:rsidRDefault="004E2DEB" w:rsidP="00F95D72">
      <w:pPr>
        <w:pStyle w:val="Heading3"/>
        <w:rPr>
          <w:rStyle w:val="Heading1Char"/>
        </w:rPr>
      </w:pPr>
    </w:p>
    <w:p w14:paraId="0B04D647" w14:textId="77777777" w:rsidR="00E41F4E" w:rsidRDefault="00E41F4E" w:rsidP="00F95D72">
      <w:pPr>
        <w:pStyle w:val="Heading3"/>
        <w:rPr>
          <w:rStyle w:val="Heading1Char"/>
        </w:rPr>
      </w:pPr>
    </w:p>
    <w:p w14:paraId="65533416" w14:textId="77777777" w:rsidR="00E41F4E" w:rsidRDefault="00E41F4E" w:rsidP="00F95D72">
      <w:pPr>
        <w:pStyle w:val="Heading3"/>
        <w:rPr>
          <w:rStyle w:val="Heading1Char"/>
        </w:rPr>
      </w:pPr>
    </w:p>
    <w:p w14:paraId="1DF519E8" w14:textId="77777777" w:rsidR="00E41F4E" w:rsidRDefault="00E41F4E" w:rsidP="00F95D72">
      <w:pPr>
        <w:pStyle w:val="Heading3"/>
        <w:rPr>
          <w:rStyle w:val="Heading1Char"/>
        </w:rPr>
      </w:pPr>
    </w:p>
    <w:p w14:paraId="0F7F450A" w14:textId="77777777" w:rsidR="00E41F4E" w:rsidRDefault="00E41F4E" w:rsidP="00F95D72">
      <w:pPr>
        <w:pStyle w:val="Heading3"/>
        <w:rPr>
          <w:rStyle w:val="Heading1Char"/>
        </w:rPr>
      </w:pPr>
    </w:p>
    <w:p w14:paraId="24F1EBA2" w14:textId="77777777" w:rsidR="00E41F4E" w:rsidRDefault="00E41F4E" w:rsidP="00F95D72">
      <w:pPr>
        <w:pStyle w:val="Heading3"/>
        <w:rPr>
          <w:rStyle w:val="Heading1Char"/>
        </w:rPr>
      </w:pPr>
    </w:p>
    <w:p w14:paraId="6884811F" w14:textId="77777777" w:rsidR="00E41F4E" w:rsidRDefault="00E41F4E" w:rsidP="00F95D72">
      <w:pPr>
        <w:pStyle w:val="Heading3"/>
        <w:rPr>
          <w:rStyle w:val="Heading1Char"/>
        </w:rPr>
      </w:pPr>
    </w:p>
    <w:p w14:paraId="2F74761D" w14:textId="77777777" w:rsidR="00E41F4E" w:rsidRDefault="00E41F4E" w:rsidP="00F95D72">
      <w:pPr>
        <w:pStyle w:val="Heading3"/>
        <w:rPr>
          <w:rStyle w:val="Heading1Char"/>
        </w:rPr>
      </w:pPr>
    </w:p>
    <w:p w14:paraId="6551FA52" w14:textId="77777777" w:rsidR="00E41F4E" w:rsidRDefault="00E41F4E" w:rsidP="00F95D72">
      <w:pPr>
        <w:pStyle w:val="Heading3"/>
        <w:rPr>
          <w:rStyle w:val="Heading1Char"/>
        </w:rPr>
      </w:pPr>
    </w:p>
    <w:p w14:paraId="4B338773" w14:textId="12E01455" w:rsidR="00E41F4E" w:rsidRDefault="00E41F4E">
      <w:pPr>
        <w:spacing w:before="120" w:after="0"/>
        <w:rPr>
          <w:rStyle w:val="Heading1Char"/>
          <w:b/>
          <w:bCs/>
          <w:caps w:val="0"/>
        </w:rPr>
      </w:pPr>
      <w:r>
        <w:rPr>
          <w:rStyle w:val="Heading1Char"/>
        </w:rPr>
        <w:br w:type="page"/>
      </w:r>
    </w:p>
    <w:p w14:paraId="3978B448" w14:textId="77777777" w:rsidR="00E41F4E" w:rsidRDefault="00E41F4E" w:rsidP="00F95D72">
      <w:pPr>
        <w:pStyle w:val="Heading3"/>
        <w:rPr>
          <w:rStyle w:val="Heading1Char"/>
        </w:rPr>
      </w:pPr>
    </w:p>
    <w:tbl>
      <w:tblPr>
        <w:tblW w:w="0" w:type="auto"/>
        <w:tblBorders>
          <w:top w:val="single" w:sz="12" w:space="0" w:color="92C527" w:themeColor="accent3" w:themeShade="BF"/>
        </w:tblBorders>
        <w:tblLook w:val="0600" w:firstRow="0" w:lastRow="0" w:firstColumn="0" w:lastColumn="0" w:noHBand="1" w:noVBand="1"/>
      </w:tblPr>
      <w:tblGrid>
        <w:gridCol w:w="9350"/>
      </w:tblGrid>
      <w:tr w:rsidR="004E2DEB" w:rsidRPr="004E2DEB" w14:paraId="031F02BD" w14:textId="77777777" w:rsidTr="004E2DEB">
        <w:tc>
          <w:tcPr>
            <w:tcW w:w="9350" w:type="dxa"/>
          </w:tcPr>
          <w:p w14:paraId="5211776A" w14:textId="28C75F02" w:rsidR="004E2DEB" w:rsidRPr="004E2DEB" w:rsidRDefault="00DC607B" w:rsidP="004E2DEB">
            <w:pPr>
              <w:pStyle w:val="Heading2"/>
              <w:rPr>
                <w:rStyle w:val="Heading1Char"/>
                <w:rFonts w:asciiTheme="minorHAnsi" w:hAnsiTheme="minorHAnsi"/>
                <w:caps/>
                <w:noProof w:val="0"/>
                <w:color w:val="62841A" w:themeColor="accent3" w:themeShade="80"/>
                <w:spacing w:val="20"/>
                <w:kern w:val="22"/>
                <w:sz w:val="32"/>
                <w:szCs w:val="24"/>
              </w:rPr>
            </w:pPr>
            <w:r>
              <w:rPr>
                <w:rStyle w:val="Heading1Char"/>
                <w:rFonts w:asciiTheme="minorHAnsi" w:hAnsiTheme="minorHAnsi"/>
                <w:caps/>
                <w:noProof w:val="0"/>
                <w:color w:val="62841A" w:themeColor="accent3" w:themeShade="80"/>
                <w:spacing w:val="20"/>
                <w:kern w:val="22"/>
                <w:sz w:val="32"/>
                <w:szCs w:val="24"/>
              </w:rPr>
              <w:t>P</w:t>
            </w:r>
            <w:r>
              <w:rPr>
                <w:rStyle w:val="Heading1Char"/>
                <w:caps/>
                <w:color w:val="62841A" w:themeColor="accent3" w:themeShade="80"/>
                <w:spacing w:val="20"/>
                <w:kern w:val="22"/>
                <w:sz w:val="32"/>
                <w:szCs w:val="24"/>
              </w:rPr>
              <w:t>rogram Flow</w:t>
            </w:r>
          </w:p>
        </w:tc>
      </w:tr>
    </w:tbl>
    <w:p w14:paraId="57B8CF58" w14:textId="0394951D" w:rsidR="00906393" w:rsidRDefault="00906393" w:rsidP="00F95D72">
      <w:pPr>
        <w:pStyle w:val="Heading3"/>
      </w:pPr>
    </w:p>
    <w:tbl>
      <w:tblPr>
        <w:tblStyle w:val="Style3"/>
        <w:tblW w:w="5000" w:type="pct"/>
        <w:tblLayout w:type="fixed"/>
        <w:tblLook w:val="04A0" w:firstRow="1" w:lastRow="0" w:firstColumn="1" w:lastColumn="0" w:noHBand="0" w:noVBand="1"/>
        <w:tblDescription w:val="Consumer perceptions table"/>
      </w:tblPr>
      <w:tblGrid>
        <w:gridCol w:w="541"/>
        <w:gridCol w:w="8819"/>
      </w:tblGrid>
      <w:tr w:rsidR="00906393" w14:paraId="04B365BF" w14:textId="77777777" w:rsidTr="008720B0">
        <w:tc>
          <w:tcPr>
            <w:tcW w:w="540" w:type="dxa"/>
          </w:tcPr>
          <w:p w14:paraId="67F75622" w14:textId="3898C250" w:rsidR="00906393" w:rsidRDefault="00906393" w:rsidP="00FB07B4"/>
        </w:tc>
        <w:tc>
          <w:tcPr>
            <w:tcW w:w="8810" w:type="dxa"/>
          </w:tcPr>
          <w:p w14:paraId="16B04E2A" w14:textId="35DC969B" w:rsidR="00906393" w:rsidRDefault="00906393" w:rsidP="00FB07B4"/>
        </w:tc>
      </w:tr>
      <w:tr w:rsidR="00906393" w14:paraId="1B7FE14D" w14:textId="77777777" w:rsidTr="008720B0">
        <w:tc>
          <w:tcPr>
            <w:tcW w:w="540" w:type="dxa"/>
          </w:tcPr>
          <w:p w14:paraId="7153049C" w14:textId="77777777" w:rsidR="00906393" w:rsidRPr="00C1032B" w:rsidRDefault="00906393" w:rsidP="00906393">
            <w:pPr>
              <w:pStyle w:val="ListNumber"/>
              <w:numPr>
                <w:ilvl w:val="0"/>
                <w:numId w:val="13"/>
              </w:numPr>
            </w:pPr>
          </w:p>
        </w:tc>
        <w:tc>
          <w:tcPr>
            <w:tcW w:w="8810" w:type="dxa"/>
          </w:tcPr>
          <w:p w14:paraId="18E4C5AB" w14:textId="45681EAD" w:rsidR="00D40614" w:rsidRDefault="00D40614" w:rsidP="00FB07B4">
            <w:r>
              <w:t xml:space="preserve">Question </w:t>
            </w:r>
            <w:proofErr w:type="gramStart"/>
            <w:r>
              <w:t>1 :</w:t>
            </w:r>
            <w:proofErr w:type="gramEnd"/>
            <w:r>
              <w:t xml:space="preserve"> Tolerance</w:t>
            </w:r>
          </w:p>
        </w:tc>
      </w:tr>
      <w:tr w:rsidR="00906393" w14:paraId="4F4171AB" w14:textId="77777777" w:rsidTr="008720B0">
        <w:tc>
          <w:tcPr>
            <w:tcW w:w="540" w:type="dxa"/>
          </w:tcPr>
          <w:p w14:paraId="13F318F2" w14:textId="77777777" w:rsidR="00906393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7010CAD0" w14:textId="1AB76DCA" w:rsidR="00906393" w:rsidRDefault="00D40614" w:rsidP="00FB07B4">
            <w:r>
              <w:t xml:space="preserve">Question </w:t>
            </w:r>
            <w:proofErr w:type="gramStart"/>
            <w:r>
              <w:t>2 :</w:t>
            </w:r>
            <w:proofErr w:type="gramEnd"/>
            <w:r>
              <w:t xml:space="preserve"> </w:t>
            </w:r>
            <w:r w:rsidR="00F95D72">
              <w:t>Aloof</w:t>
            </w:r>
          </w:p>
        </w:tc>
      </w:tr>
      <w:tr w:rsidR="00906393" w14:paraId="4CF8A464" w14:textId="77777777" w:rsidTr="008720B0">
        <w:tc>
          <w:tcPr>
            <w:tcW w:w="540" w:type="dxa"/>
          </w:tcPr>
          <w:p w14:paraId="1CB27A60" w14:textId="77777777" w:rsidR="00906393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060D72C5" w14:textId="261362D5" w:rsidR="00906393" w:rsidRDefault="00D40614" w:rsidP="00FB07B4">
            <w:r>
              <w:t xml:space="preserve">Question </w:t>
            </w:r>
            <w:proofErr w:type="gramStart"/>
            <w:r>
              <w:t>3</w:t>
            </w:r>
            <w:r w:rsidR="00F95D72">
              <w:t xml:space="preserve"> :</w:t>
            </w:r>
            <w:proofErr w:type="gramEnd"/>
            <w:r w:rsidR="00F95D72">
              <w:t xml:space="preserve"> Stubborn</w:t>
            </w:r>
          </w:p>
        </w:tc>
      </w:tr>
      <w:tr w:rsidR="00906393" w14:paraId="37D7A68A" w14:textId="77777777" w:rsidTr="008720B0">
        <w:tc>
          <w:tcPr>
            <w:tcW w:w="540" w:type="dxa"/>
          </w:tcPr>
          <w:p w14:paraId="79C76C56" w14:textId="77777777" w:rsidR="00906393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7294218A" w14:textId="0EB097A3" w:rsidR="00906393" w:rsidRDefault="00D40614" w:rsidP="00FB07B4">
            <w:r>
              <w:t xml:space="preserve">Question </w:t>
            </w:r>
            <w:proofErr w:type="gramStart"/>
            <w:r>
              <w:t>4</w:t>
            </w:r>
            <w:r w:rsidR="00F95D72">
              <w:t xml:space="preserve"> :</w:t>
            </w:r>
            <w:proofErr w:type="gramEnd"/>
            <w:r w:rsidR="00F95D72">
              <w:t xml:space="preserve"> Calm</w:t>
            </w:r>
          </w:p>
        </w:tc>
      </w:tr>
      <w:tr w:rsidR="00906393" w14:paraId="46532132" w14:textId="77777777" w:rsidTr="008720B0">
        <w:tc>
          <w:tcPr>
            <w:tcW w:w="540" w:type="dxa"/>
          </w:tcPr>
          <w:p w14:paraId="671CDC44" w14:textId="77777777" w:rsidR="00906393" w:rsidRDefault="00906393" w:rsidP="00906393">
            <w:pPr>
              <w:pStyle w:val="ListNumber"/>
            </w:pPr>
          </w:p>
        </w:tc>
        <w:tc>
          <w:tcPr>
            <w:tcW w:w="8810" w:type="dxa"/>
          </w:tcPr>
          <w:p w14:paraId="593AF844" w14:textId="16D6FE89" w:rsidR="00F95D72" w:rsidRDefault="00D40614" w:rsidP="00FB07B4">
            <w:r>
              <w:t xml:space="preserve">Question </w:t>
            </w:r>
            <w:proofErr w:type="gramStart"/>
            <w:r>
              <w:t>5</w:t>
            </w:r>
            <w:r w:rsidR="00F95D72">
              <w:t xml:space="preserve"> :</w:t>
            </w:r>
            <w:proofErr w:type="gramEnd"/>
            <w:r w:rsidR="00F95D72">
              <w:t xml:space="preserve"> Shy</w:t>
            </w:r>
          </w:p>
        </w:tc>
      </w:tr>
      <w:tr w:rsidR="00D40614" w14:paraId="0A43623E" w14:textId="77777777" w:rsidTr="008720B0">
        <w:tc>
          <w:tcPr>
            <w:tcW w:w="540" w:type="dxa"/>
          </w:tcPr>
          <w:p w14:paraId="473128D0" w14:textId="77777777" w:rsidR="00D40614" w:rsidRDefault="00D40614" w:rsidP="00906393">
            <w:pPr>
              <w:pStyle w:val="ListNumber"/>
            </w:pPr>
          </w:p>
        </w:tc>
        <w:tc>
          <w:tcPr>
            <w:tcW w:w="8810" w:type="dxa"/>
          </w:tcPr>
          <w:p w14:paraId="43F788AE" w14:textId="6C550755" w:rsidR="00D40614" w:rsidRDefault="00D40614" w:rsidP="00FB07B4">
            <w:r>
              <w:t xml:space="preserve">Question </w:t>
            </w:r>
            <w:proofErr w:type="gramStart"/>
            <w:r>
              <w:t>6</w:t>
            </w:r>
            <w:r w:rsidR="00F95D72">
              <w:t xml:space="preserve"> :</w:t>
            </w:r>
            <w:proofErr w:type="gramEnd"/>
            <w:r w:rsidR="00F95D72">
              <w:t xml:space="preserve"> Friendly</w:t>
            </w:r>
          </w:p>
        </w:tc>
      </w:tr>
      <w:tr w:rsidR="00D40614" w14:paraId="324B3D93" w14:textId="77777777" w:rsidTr="008720B0">
        <w:tc>
          <w:tcPr>
            <w:tcW w:w="540" w:type="dxa"/>
          </w:tcPr>
          <w:p w14:paraId="1E1E308B" w14:textId="77777777" w:rsidR="00D40614" w:rsidRDefault="00D40614" w:rsidP="00906393">
            <w:pPr>
              <w:pStyle w:val="ListNumber"/>
            </w:pPr>
          </w:p>
        </w:tc>
        <w:tc>
          <w:tcPr>
            <w:tcW w:w="8810" w:type="dxa"/>
          </w:tcPr>
          <w:p w14:paraId="07390A42" w14:textId="57FE40C7" w:rsidR="00D40614" w:rsidRDefault="00D40614" w:rsidP="00FB07B4">
            <w:r>
              <w:t xml:space="preserve">Question </w:t>
            </w:r>
            <w:proofErr w:type="gramStart"/>
            <w:r>
              <w:t>7</w:t>
            </w:r>
            <w:r w:rsidR="00F95D72">
              <w:t xml:space="preserve"> :</w:t>
            </w:r>
            <w:proofErr w:type="gramEnd"/>
            <w:r w:rsidR="00F95D72">
              <w:t xml:space="preserve"> Trainable</w:t>
            </w:r>
          </w:p>
        </w:tc>
      </w:tr>
      <w:tr w:rsidR="00D40614" w14:paraId="3A01B540" w14:textId="77777777" w:rsidTr="008720B0">
        <w:tc>
          <w:tcPr>
            <w:tcW w:w="540" w:type="dxa"/>
          </w:tcPr>
          <w:p w14:paraId="16893605" w14:textId="77777777" w:rsidR="00D40614" w:rsidRDefault="00D40614" w:rsidP="00906393">
            <w:pPr>
              <w:pStyle w:val="ListNumber"/>
            </w:pPr>
          </w:p>
        </w:tc>
        <w:tc>
          <w:tcPr>
            <w:tcW w:w="8810" w:type="dxa"/>
          </w:tcPr>
          <w:p w14:paraId="28EA27B3" w14:textId="76FC3567" w:rsidR="00D40614" w:rsidRDefault="00D40614" w:rsidP="00FB07B4">
            <w:r>
              <w:t xml:space="preserve">Question </w:t>
            </w:r>
            <w:proofErr w:type="gramStart"/>
            <w:r>
              <w:t>8</w:t>
            </w:r>
            <w:r w:rsidR="00F95D72">
              <w:t xml:space="preserve"> :</w:t>
            </w:r>
            <w:proofErr w:type="gramEnd"/>
            <w:r w:rsidR="00F95D72">
              <w:t xml:space="preserve"> Bold</w:t>
            </w:r>
          </w:p>
        </w:tc>
      </w:tr>
      <w:tr w:rsidR="00D40614" w14:paraId="483580A5" w14:textId="77777777" w:rsidTr="008720B0">
        <w:tc>
          <w:tcPr>
            <w:tcW w:w="540" w:type="dxa"/>
          </w:tcPr>
          <w:p w14:paraId="491D2555" w14:textId="77777777" w:rsidR="00D40614" w:rsidRDefault="00D40614" w:rsidP="00906393">
            <w:pPr>
              <w:pStyle w:val="ListNumber"/>
            </w:pPr>
          </w:p>
        </w:tc>
        <w:tc>
          <w:tcPr>
            <w:tcW w:w="8810" w:type="dxa"/>
          </w:tcPr>
          <w:p w14:paraId="7E2E1055" w14:textId="0EF8EF03" w:rsidR="00D40614" w:rsidRDefault="00D40614" w:rsidP="00FB07B4">
            <w:r>
              <w:t xml:space="preserve">Question </w:t>
            </w:r>
            <w:proofErr w:type="gramStart"/>
            <w:r>
              <w:t>9</w:t>
            </w:r>
            <w:r w:rsidR="00F95D72">
              <w:t xml:space="preserve"> :</w:t>
            </w:r>
            <w:proofErr w:type="gramEnd"/>
            <w:r w:rsidR="00F95D72">
              <w:t xml:space="preserve"> Active</w:t>
            </w:r>
          </w:p>
        </w:tc>
      </w:tr>
      <w:tr w:rsidR="00D40614" w14:paraId="58227258" w14:textId="77777777" w:rsidTr="008720B0">
        <w:tc>
          <w:tcPr>
            <w:tcW w:w="540" w:type="dxa"/>
          </w:tcPr>
          <w:p w14:paraId="248ACD3E" w14:textId="77777777" w:rsidR="00D40614" w:rsidRDefault="00D40614" w:rsidP="00906393">
            <w:pPr>
              <w:pStyle w:val="ListNumber"/>
            </w:pPr>
          </w:p>
        </w:tc>
        <w:tc>
          <w:tcPr>
            <w:tcW w:w="8810" w:type="dxa"/>
          </w:tcPr>
          <w:p w14:paraId="7BF098CA" w14:textId="02553430" w:rsidR="00D40614" w:rsidRDefault="00D40614" w:rsidP="00FB07B4">
            <w:r>
              <w:t>Result Popout Window</w:t>
            </w:r>
          </w:p>
        </w:tc>
      </w:tr>
    </w:tbl>
    <w:p w14:paraId="174CE803" w14:textId="77777777" w:rsidR="00F95D72" w:rsidRDefault="00F95D72" w:rsidP="00F95D72">
      <w:pPr>
        <w:pStyle w:val="Heading3"/>
        <w:rPr>
          <w:rStyle w:val="Heading1Char"/>
          <w:sz w:val="36"/>
          <w:szCs w:val="36"/>
        </w:rPr>
      </w:pPr>
    </w:p>
    <w:p w14:paraId="0FCF847A" w14:textId="77777777" w:rsidR="00F95D72" w:rsidRDefault="00F95D72" w:rsidP="00F95D72">
      <w:pPr>
        <w:pStyle w:val="Heading3"/>
        <w:rPr>
          <w:rStyle w:val="Heading1Char"/>
          <w:sz w:val="36"/>
          <w:szCs w:val="36"/>
        </w:rPr>
      </w:pPr>
    </w:p>
    <w:p w14:paraId="451A44E9" w14:textId="7C6D7FDF" w:rsidR="00F95D72" w:rsidRPr="00F95D72" w:rsidRDefault="00F95D72" w:rsidP="00F95D72">
      <w:pPr>
        <w:pStyle w:val="Heading3"/>
        <w:rPr>
          <w:rStyle w:val="Heading1Char"/>
          <w:sz w:val="36"/>
          <w:szCs w:val="36"/>
        </w:rPr>
      </w:pPr>
      <w:r>
        <w:rPr>
          <w:rStyle w:val="Heading1Char"/>
          <w:sz w:val="36"/>
          <w:szCs w:val="36"/>
        </w:rPr>
        <w:t>*Disclaimer * Don’t look forward in the manual if you don’t want result/color spoilers</w:t>
      </w:r>
    </w:p>
    <w:p w14:paraId="1BD27F4E" w14:textId="77777777" w:rsidR="00F95D72" w:rsidRDefault="00F95D72" w:rsidP="00F95D72">
      <w:pPr>
        <w:pStyle w:val="Heading3"/>
        <w:rPr>
          <w:rStyle w:val="Heading1Char"/>
        </w:rPr>
      </w:pPr>
    </w:p>
    <w:p w14:paraId="366E6963" w14:textId="756A92F2" w:rsidR="00F95D72" w:rsidRDefault="00F95D72">
      <w:pPr>
        <w:spacing w:before="120" w:after="0"/>
      </w:pPr>
    </w:p>
    <w:p w14:paraId="18DB7751" w14:textId="0E11DA6A" w:rsidR="00F95D72" w:rsidRDefault="00F95D72">
      <w:pPr>
        <w:spacing w:before="120" w:after="0"/>
      </w:pPr>
      <w:r>
        <w:br w:type="page"/>
      </w:r>
    </w:p>
    <w:p w14:paraId="5DF4CB94" w14:textId="77777777" w:rsidR="004E2DEB" w:rsidRDefault="004E2DEB" w:rsidP="004E2DEB"/>
    <w:tbl>
      <w:tblPr>
        <w:tblW w:w="0" w:type="auto"/>
        <w:tblBorders>
          <w:top w:val="single" w:sz="12" w:space="0" w:color="92C527" w:themeColor="accent3" w:themeShade="BF"/>
        </w:tblBorders>
        <w:tblLook w:val="0600" w:firstRow="0" w:lastRow="0" w:firstColumn="0" w:lastColumn="0" w:noHBand="1" w:noVBand="1"/>
      </w:tblPr>
      <w:tblGrid>
        <w:gridCol w:w="9350"/>
      </w:tblGrid>
      <w:tr w:rsidR="004E2DEB" w:rsidRPr="004E2DEB" w14:paraId="168B4A7D" w14:textId="77777777" w:rsidTr="00674DAA">
        <w:tc>
          <w:tcPr>
            <w:tcW w:w="9350" w:type="dxa"/>
          </w:tcPr>
          <w:p w14:paraId="63783B64" w14:textId="5B8F9D63" w:rsidR="004E2DEB" w:rsidRPr="004E2DEB" w:rsidRDefault="00E41F4E" w:rsidP="00674DAA">
            <w:pPr>
              <w:pStyle w:val="Heading2"/>
              <w:rPr>
                <w:rStyle w:val="Heading1Char"/>
                <w:rFonts w:asciiTheme="minorHAnsi" w:hAnsiTheme="minorHAnsi"/>
                <w:caps/>
                <w:noProof w:val="0"/>
                <w:color w:val="62841A" w:themeColor="accent3" w:themeShade="80"/>
                <w:spacing w:val="20"/>
                <w:kern w:val="22"/>
                <w:sz w:val="32"/>
                <w:szCs w:val="24"/>
              </w:rPr>
            </w:pPr>
            <w:r>
              <w:rPr>
                <w:rStyle w:val="Heading1Char"/>
                <w:rFonts w:asciiTheme="minorHAnsi" w:hAnsiTheme="minorHAnsi"/>
                <w:noProof w:val="0"/>
                <w:color w:val="62841A" w:themeColor="accent3" w:themeShade="80"/>
                <w:spacing w:val="20"/>
                <w:kern w:val="22"/>
                <w:sz w:val="32"/>
                <w:szCs w:val="24"/>
              </w:rPr>
              <w:t>Color Key</w:t>
            </w:r>
          </w:p>
        </w:tc>
      </w:tr>
    </w:tbl>
    <w:p w14:paraId="78B56B1C" w14:textId="77777777" w:rsidR="007C50D2" w:rsidRPr="007C50D2" w:rsidRDefault="007C50D2" w:rsidP="004E2DEB"/>
    <w:tbl>
      <w:tblPr>
        <w:tblStyle w:val="Style3"/>
        <w:tblW w:w="5000" w:type="pct"/>
        <w:tblLayout w:type="fixed"/>
        <w:tblLook w:val="04A0" w:firstRow="1" w:lastRow="0" w:firstColumn="1" w:lastColumn="0" w:noHBand="0" w:noVBand="1"/>
        <w:tblDescription w:val="Put the plan into action table"/>
      </w:tblPr>
      <w:tblGrid>
        <w:gridCol w:w="630"/>
        <w:gridCol w:w="5850"/>
        <w:gridCol w:w="2610"/>
        <w:gridCol w:w="270"/>
      </w:tblGrid>
      <w:tr w:rsidR="00906393" w14:paraId="5DB80469" w14:textId="77777777" w:rsidTr="00E41F4E">
        <w:tc>
          <w:tcPr>
            <w:tcW w:w="630" w:type="dxa"/>
          </w:tcPr>
          <w:p w14:paraId="62DAF8DF" w14:textId="4028CA58" w:rsidR="00906393" w:rsidRDefault="00E41F4E" w:rsidP="00FB07B4">
            <w:r>
              <w:t>Q</w:t>
            </w:r>
          </w:p>
        </w:tc>
        <w:tc>
          <w:tcPr>
            <w:tcW w:w="5850" w:type="dxa"/>
          </w:tcPr>
          <w:p w14:paraId="058A6BD7" w14:textId="467F8A7C" w:rsidR="00906393" w:rsidRDefault="00E41F4E" w:rsidP="00FB07B4">
            <w:r>
              <w:t xml:space="preserve">Color: </w:t>
            </w:r>
            <w:r w:rsidR="002A30CD">
              <w:t>Orange</w:t>
            </w:r>
          </w:p>
        </w:tc>
        <w:tc>
          <w:tcPr>
            <w:tcW w:w="2610" w:type="dxa"/>
          </w:tcPr>
          <w:p w14:paraId="2A57CF01" w14:textId="0D6C5F84" w:rsidR="00906393" w:rsidRPr="001F37E1" w:rsidRDefault="00E41F4E" w:rsidP="00FB07B4">
            <w:r>
              <w:t>Button:</w:t>
            </w:r>
          </w:p>
        </w:tc>
        <w:tc>
          <w:tcPr>
            <w:tcW w:w="270" w:type="dxa"/>
          </w:tcPr>
          <w:p w14:paraId="05AD202D" w14:textId="2F95BDAD" w:rsidR="00906393" w:rsidRPr="001F37E1" w:rsidRDefault="00906393" w:rsidP="00FB07B4"/>
        </w:tc>
      </w:tr>
      <w:tr w:rsidR="00906393" w14:paraId="3B5174E0" w14:textId="77777777" w:rsidTr="00E41F4E">
        <w:tc>
          <w:tcPr>
            <w:tcW w:w="630" w:type="dxa"/>
          </w:tcPr>
          <w:p w14:paraId="778E1478" w14:textId="77777777" w:rsidR="00906393" w:rsidRPr="00D97A6E" w:rsidRDefault="00906393" w:rsidP="00906393">
            <w:pPr>
              <w:pStyle w:val="ListNumber"/>
              <w:numPr>
                <w:ilvl w:val="0"/>
                <w:numId w:val="16"/>
              </w:numPr>
            </w:pPr>
          </w:p>
        </w:tc>
        <w:tc>
          <w:tcPr>
            <w:tcW w:w="5850" w:type="dxa"/>
          </w:tcPr>
          <w:p w14:paraId="20B4481E" w14:textId="1F71F33E" w:rsidR="00906393" w:rsidRDefault="00606D1E" w:rsidP="00FB07B4">
            <w:r>
              <w:t xml:space="preserve">Intolerant / </w:t>
            </w:r>
            <w:r w:rsidR="00911386">
              <w:t>T</w:t>
            </w:r>
            <w:r>
              <w:t>olerant</w:t>
            </w:r>
          </w:p>
        </w:tc>
        <w:tc>
          <w:tcPr>
            <w:tcW w:w="2610" w:type="dxa"/>
          </w:tcPr>
          <w:p w14:paraId="3F3F5894" w14:textId="25F09F93" w:rsidR="00906393" w:rsidRPr="001F37E1" w:rsidRDefault="002A30CD" w:rsidP="00FB07B4">
            <w:r>
              <w:t>1</w:t>
            </w:r>
          </w:p>
        </w:tc>
        <w:tc>
          <w:tcPr>
            <w:tcW w:w="270" w:type="dxa"/>
          </w:tcPr>
          <w:p w14:paraId="7C35E9A6" w14:textId="0CA524CF" w:rsidR="00906393" w:rsidRPr="001F37E1" w:rsidRDefault="00906393" w:rsidP="00FB07B4"/>
        </w:tc>
      </w:tr>
      <w:tr w:rsidR="00906393" w14:paraId="242ED87F" w14:textId="77777777" w:rsidTr="00E41F4E">
        <w:tc>
          <w:tcPr>
            <w:tcW w:w="630" w:type="dxa"/>
          </w:tcPr>
          <w:p w14:paraId="3EFD7AAF" w14:textId="77777777" w:rsidR="00906393" w:rsidRDefault="00906393" w:rsidP="00906393">
            <w:pPr>
              <w:pStyle w:val="ListNumber"/>
            </w:pPr>
          </w:p>
        </w:tc>
        <w:tc>
          <w:tcPr>
            <w:tcW w:w="5850" w:type="dxa"/>
          </w:tcPr>
          <w:p w14:paraId="1D586617" w14:textId="48A09CC9" w:rsidR="00906393" w:rsidRDefault="00606D1E" w:rsidP="00FB07B4">
            <w:r>
              <w:t xml:space="preserve">Nosy / </w:t>
            </w:r>
            <w:r w:rsidR="00911386">
              <w:t>Aloof</w:t>
            </w:r>
          </w:p>
        </w:tc>
        <w:tc>
          <w:tcPr>
            <w:tcW w:w="2610" w:type="dxa"/>
          </w:tcPr>
          <w:p w14:paraId="63514404" w14:textId="1B268CCB" w:rsidR="00906393" w:rsidRPr="001F37E1" w:rsidRDefault="002A30CD" w:rsidP="00FB07B4">
            <w:r>
              <w:t>1</w:t>
            </w:r>
          </w:p>
        </w:tc>
        <w:tc>
          <w:tcPr>
            <w:tcW w:w="270" w:type="dxa"/>
          </w:tcPr>
          <w:p w14:paraId="3FAB281E" w14:textId="62E43E67" w:rsidR="00906393" w:rsidRPr="001F37E1" w:rsidRDefault="00906393" w:rsidP="00FB07B4"/>
        </w:tc>
      </w:tr>
      <w:tr w:rsidR="00906393" w14:paraId="6B521044" w14:textId="77777777" w:rsidTr="00E41F4E">
        <w:tc>
          <w:tcPr>
            <w:tcW w:w="630" w:type="dxa"/>
          </w:tcPr>
          <w:p w14:paraId="3434528F" w14:textId="77777777" w:rsidR="00906393" w:rsidRDefault="00906393" w:rsidP="00906393">
            <w:pPr>
              <w:pStyle w:val="ListNumber"/>
            </w:pPr>
          </w:p>
        </w:tc>
        <w:tc>
          <w:tcPr>
            <w:tcW w:w="5850" w:type="dxa"/>
          </w:tcPr>
          <w:p w14:paraId="56500A4B" w14:textId="586871EC" w:rsidR="00906393" w:rsidRDefault="00606D1E" w:rsidP="00FB07B4">
            <w:r>
              <w:t xml:space="preserve">Docile / </w:t>
            </w:r>
            <w:r w:rsidR="00911386">
              <w:t>Stubborn</w:t>
            </w:r>
          </w:p>
        </w:tc>
        <w:tc>
          <w:tcPr>
            <w:tcW w:w="2610" w:type="dxa"/>
          </w:tcPr>
          <w:p w14:paraId="57A7D0FC" w14:textId="30F3F8AD" w:rsidR="00906393" w:rsidRPr="001F37E1" w:rsidRDefault="002A30CD" w:rsidP="00FB07B4">
            <w:r>
              <w:t>2</w:t>
            </w:r>
          </w:p>
        </w:tc>
        <w:tc>
          <w:tcPr>
            <w:tcW w:w="270" w:type="dxa"/>
          </w:tcPr>
          <w:p w14:paraId="5C094968" w14:textId="541CCC2A" w:rsidR="00906393" w:rsidRPr="001F37E1" w:rsidRDefault="00906393" w:rsidP="00FB07B4"/>
        </w:tc>
      </w:tr>
      <w:tr w:rsidR="00906393" w14:paraId="69A4F0E2" w14:textId="77777777" w:rsidTr="00E41F4E">
        <w:tc>
          <w:tcPr>
            <w:tcW w:w="630" w:type="dxa"/>
          </w:tcPr>
          <w:p w14:paraId="4646F9B6" w14:textId="77777777" w:rsidR="00906393" w:rsidRDefault="00906393" w:rsidP="00906393">
            <w:pPr>
              <w:pStyle w:val="ListNumber"/>
            </w:pPr>
          </w:p>
        </w:tc>
        <w:tc>
          <w:tcPr>
            <w:tcW w:w="5850" w:type="dxa"/>
          </w:tcPr>
          <w:p w14:paraId="2BE6A272" w14:textId="36102CF9" w:rsidR="00906393" w:rsidRDefault="00911386" w:rsidP="00FB07B4">
            <w:r>
              <w:t>Hyper / Calm</w:t>
            </w:r>
          </w:p>
        </w:tc>
        <w:tc>
          <w:tcPr>
            <w:tcW w:w="2610" w:type="dxa"/>
          </w:tcPr>
          <w:p w14:paraId="49F2B566" w14:textId="1A97CFC7" w:rsidR="00906393" w:rsidRPr="001F37E1" w:rsidRDefault="002A30CD" w:rsidP="00FB07B4">
            <w:r>
              <w:t>7</w:t>
            </w:r>
          </w:p>
        </w:tc>
        <w:tc>
          <w:tcPr>
            <w:tcW w:w="270" w:type="dxa"/>
          </w:tcPr>
          <w:p w14:paraId="7F25D68E" w14:textId="0F75F5E0" w:rsidR="00906393" w:rsidRPr="001F37E1" w:rsidRDefault="00906393" w:rsidP="00FB07B4"/>
        </w:tc>
      </w:tr>
      <w:tr w:rsidR="00906393" w14:paraId="09C8920D" w14:textId="77777777" w:rsidTr="00E41F4E">
        <w:tc>
          <w:tcPr>
            <w:tcW w:w="630" w:type="dxa"/>
          </w:tcPr>
          <w:p w14:paraId="77B9EC22" w14:textId="77777777" w:rsidR="00906393" w:rsidRDefault="00906393" w:rsidP="00906393">
            <w:pPr>
              <w:pStyle w:val="ListNumber"/>
            </w:pPr>
          </w:p>
        </w:tc>
        <w:tc>
          <w:tcPr>
            <w:tcW w:w="5850" w:type="dxa"/>
          </w:tcPr>
          <w:p w14:paraId="32A4D2FB" w14:textId="13F13BDF" w:rsidR="00906393" w:rsidRDefault="00911386" w:rsidP="00FB07B4">
            <w:r>
              <w:t>Outgoing / Shy</w:t>
            </w:r>
          </w:p>
        </w:tc>
        <w:tc>
          <w:tcPr>
            <w:tcW w:w="2610" w:type="dxa"/>
          </w:tcPr>
          <w:p w14:paraId="783EC01F" w14:textId="2967EB21" w:rsidR="00906393" w:rsidRPr="001F37E1" w:rsidRDefault="00911386" w:rsidP="00FB07B4">
            <w:r>
              <w:t>5</w:t>
            </w:r>
          </w:p>
        </w:tc>
        <w:tc>
          <w:tcPr>
            <w:tcW w:w="270" w:type="dxa"/>
          </w:tcPr>
          <w:p w14:paraId="1A5D5668" w14:textId="1F39AE4F" w:rsidR="00906393" w:rsidRPr="001F37E1" w:rsidRDefault="00906393" w:rsidP="00FB07B4"/>
        </w:tc>
      </w:tr>
      <w:tr w:rsidR="00E41F4E" w14:paraId="344DB4BF" w14:textId="77777777" w:rsidTr="00E41F4E">
        <w:tc>
          <w:tcPr>
            <w:tcW w:w="630" w:type="dxa"/>
          </w:tcPr>
          <w:p w14:paraId="2830FF84" w14:textId="77777777" w:rsidR="00E41F4E" w:rsidRDefault="00E41F4E" w:rsidP="00906393">
            <w:pPr>
              <w:pStyle w:val="ListNumber"/>
            </w:pPr>
          </w:p>
        </w:tc>
        <w:tc>
          <w:tcPr>
            <w:tcW w:w="5850" w:type="dxa"/>
          </w:tcPr>
          <w:p w14:paraId="7AC74251" w14:textId="1F74E4C3" w:rsidR="00E41F4E" w:rsidRDefault="00911386" w:rsidP="00FB07B4">
            <w:r>
              <w:t>Unfriendly / Friendly</w:t>
            </w:r>
          </w:p>
        </w:tc>
        <w:tc>
          <w:tcPr>
            <w:tcW w:w="2610" w:type="dxa"/>
          </w:tcPr>
          <w:p w14:paraId="494815AF" w14:textId="12B42523" w:rsidR="00E41F4E" w:rsidRPr="001F37E1" w:rsidRDefault="00911386" w:rsidP="00FB07B4">
            <w:r>
              <w:t>7</w:t>
            </w:r>
          </w:p>
        </w:tc>
        <w:tc>
          <w:tcPr>
            <w:tcW w:w="270" w:type="dxa"/>
          </w:tcPr>
          <w:p w14:paraId="6D74C8F1" w14:textId="77777777" w:rsidR="00E41F4E" w:rsidRPr="001F37E1" w:rsidRDefault="00E41F4E" w:rsidP="00FB07B4"/>
        </w:tc>
      </w:tr>
      <w:tr w:rsidR="00E41F4E" w14:paraId="65F37C32" w14:textId="77777777" w:rsidTr="00E41F4E">
        <w:tc>
          <w:tcPr>
            <w:tcW w:w="630" w:type="dxa"/>
          </w:tcPr>
          <w:p w14:paraId="1E1670EC" w14:textId="77777777" w:rsidR="00E41F4E" w:rsidRDefault="00E41F4E" w:rsidP="00906393">
            <w:pPr>
              <w:pStyle w:val="ListNumber"/>
            </w:pPr>
          </w:p>
        </w:tc>
        <w:tc>
          <w:tcPr>
            <w:tcW w:w="5850" w:type="dxa"/>
          </w:tcPr>
          <w:p w14:paraId="5DF6C51B" w14:textId="4152B0E5" w:rsidR="00E41F4E" w:rsidRDefault="00911386" w:rsidP="00FB07B4">
            <w:r>
              <w:t>Untrainable / Trainable</w:t>
            </w:r>
          </w:p>
        </w:tc>
        <w:tc>
          <w:tcPr>
            <w:tcW w:w="2610" w:type="dxa"/>
          </w:tcPr>
          <w:p w14:paraId="5EF47F90" w14:textId="24016285" w:rsidR="00E41F4E" w:rsidRPr="001F37E1" w:rsidRDefault="00911386" w:rsidP="00FB07B4">
            <w:r>
              <w:t>7</w:t>
            </w:r>
          </w:p>
        </w:tc>
        <w:tc>
          <w:tcPr>
            <w:tcW w:w="270" w:type="dxa"/>
          </w:tcPr>
          <w:p w14:paraId="64CEA096" w14:textId="77777777" w:rsidR="00E41F4E" w:rsidRPr="001F37E1" w:rsidRDefault="00E41F4E" w:rsidP="00FB07B4"/>
        </w:tc>
      </w:tr>
      <w:tr w:rsidR="00E41F4E" w14:paraId="2078B111" w14:textId="77777777" w:rsidTr="00E41F4E">
        <w:tc>
          <w:tcPr>
            <w:tcW w:w="630" w:type="dxa"/>
          </w:tcPr>
          <w:p w14:paraId="61BA0DE2" w14:textId="77777777" w:rsidR="00E41F4E" w:rsidRDefault="00E41F4E" w:rsidP="00906393">
            <w:pPr>
              <w:pStyle w:val="ListNumber"/>
            </w:pPr>
          </w:p>
        </w:tc>
        <w:tc>
          <w:tcPr>
            <w:tcW w:w="5850" w:type="dxa"/>
          </w:tcPr>
          <w:p w14:paraId="39B38000" w14:textId="7458F913" w:rsidR="00E41F4E" w:rsidRDefault="00911386" w:rsidP="00FB07B4">
            <w:r>
              <w:t>Undaring / Bold</w:t>
            </w:r>
          </w:p>
        </w:tc>
        <w:tc>
          <w:tcPr>
            <w:tcW w:w="2610" w:type="dxa"/>
          </w:tcPr>
          <w:p w14:paraId="3642653B" w14:textId="642D41A2" w:rsidR="00E41F4E" w:rsidRPr="001F37E1" w:rsidRDefault="00911386" w:rsidP="00FB07B4">
            <w:r>
              <w:t>6</w:t>
            </w:r>
          </w:p>
        </w:tc>
        <w:tc>
          <w:tcPr>
            <w:tcW w:w="270" w:type="dxa"/>
          </w:tcPr>
          <w:p w14:paraId="2C324B1F" w14:textId="77777777" w:rsidR="00E41F4E" w:rsidRPr="001F37E1" w:rsidRDefault="00E41F4E" w:rsidP="00FB07B4"/>
        </w:tc>
      </w:tr>
      <w:tr w:rsidR="00E41F4E" w14:paraId="6D18C438" w14:textId="77777777" w:rsidTr="00E41F4E">
        <w:tc>
          <w:tcPr>
            <w:tcW w:w="630" w:type="dxa"/>
          </w:tcPr>
          <w:p w14:paraId="32E9916E" w14:textId="77777777" w:rsidR="00E41F4E" w:rsidRDefault="00E41F4E" w:rsidP="00906393">
            <w:pPr>
              <w:pStyle w:val="ListNumber"/>
            </w:pPr>
          </w:p>
        </w:tc>
        <w:tc>
          <w:tcPr>
            <w:tcW w:w="5850" w:type="dxa"/>
          </w:tcPr>
          <w:p w14:paraId="457CFDDB" w14:textId="19888144" w:rsidR="00E41F4E" w:rsidRDefault="00911386" w:rsidP="00FB07B4">
            <w:r>
              <w:t>Lazy / Active</w:t>
            </w:r>
          </w:p>
        </w:tc>
        <w:tc>
          <w:tcPr>
            <w:tcW w:w="2610" w:type="dxa"/>
          </w:tcPr>
          <w:p w14:paraId="67238CAE" w14:textId="373BE255" w:rsidR="00E41F4E" w:rsidRPr="001F37E1" w:rsidRDefault="00911386" w:rsidP="00FB07B4">
            <w:r>
              <w:t>4</w:t>
            </w:r>
          </w:p>
        </w:tc>
        <w:tc>
          <w:tcPr>
            <w:tcW w:w="270" w:type="dxa"/>
          </w:tcPr>
          <w:p w14:paraId="59D8CC0C" w14:textId="77777777" w:rsidR="00E41F4E" w:rsidRPr="001F37E1" w:rsidRDefault="00E41F4E" w:rsidP="00FB07B4"/>
        </w:tc>
      </w:tr>
      <w:bookmarkEnd w:id="0"/>
    </w:tbl>
    <w:p w14:paraId="22321437" w14:textId="77777777" w:rsidR="00E41F4E" w:rsidRDefault="00E41F4E"/>
    <w:tbl>
      <w:tblPr>
        <w:tblStyle w:val="Style3"/>
        <w:tblW w:w="5000" w:type="pct"/>
        <w:tblLayout w:type="fixed"/>
        <w:tblLook w:val="04A0" w:firstRow="1" w:lastRow="0" w:firstColumn="1" w:lastColumn="0" w:noHBand="0" w:noVBand="1"/>
        <w:tblDescription w:val="Put the plan into action table"/>
      </w:tblPr>
      <w:tblGrid>
        <w:gridCol w:w="630"/>
        <w:gridCol w:w="5850"/>
        <w:gridCol w:w="2610"/>
        <w:gridCol w:w="270"/>
      </w:tblGrid>
      <w:tr w:rsidR="00E41F4E" w14:paraId="55D0A0DC" w14:textId="77777777" w:rsidTr="00E41F4E">
        <w:tc>
          <w:tcPr>
            <w:tcW w:w="630" w:type="dxa"/>
          </w:tcPr>
          <w:p w14:paraId="7EA481BA" w14:textId="77777777" w:rsidR="00E41F4E" w:rsidRDefault="00E41F4E" w:rsidP="00EF4E29">
            <w:r>
              <w:t>Q</w:t>
            </w:r>
          </w:p>
        </w:tc>
        <w:tc>
          <w:tcPr>
            <w:tcW w:w="5850" w:type="dxa"/>
          </w:tcPr>
          <w:p w14:paraId="0811AF4A" w14:textId="31175D4D" w:rsidR="00E41F4E" w:rsidRDefault="00E41F4E" w:rsidP="00EF4E29">
            <w:r>
              <w:t xml:space="preserve">Color: </w:t>
            </w:r>
            <w:r w:rsidR="00606D1E">
              <w:t>White</w:t>
            </w:r>
          </w:p>
        </w:tc>
        <w:tc>
          <w:tcPr>
            <w:tcW w:w="2610" w:type="dxa"/>
          </w:tcPr>
          <w:p w14:paraId="297E60F5" w14:textId="77777777" w:rsidR="00E41F4E" w:rsidRPr="001F37E1" w:rsidRDefault="00E41F4E" w:rsidP="00EF4E29">
            <w:r>
              <w:t>Button:</w:t>
            </w:r>
          </w:p>
        </w:tc>
        <w:tc>
          <w:tcPr>
            <w:tcW w:w="270" w:type="dxa"/>
          </w:tcPr>
          <w:p w14:paraId="705A5DE2" w14:textId="77777777" w:rsidR="00E41F4E" w:rsidRPr="001F37E1" w:rsidRDefault="00E41F4E" w:rsidP="00EF4E29"/>
        </w:tc>
      </w:tr>
      <w:tr w:rsidR="00606D1E" w14:paraId="43AE7DA1" w14:textId="77777777" w:rsidTr="00E41F4E">
        <w:tc>
          <w:tcPr>
            <w:tcW w:w="630" w:type="dxa"/>
          </w:tcPr>
          <w:p w14:paraId="3FB7F834" w14:textId="7E348C30" w:rsidR="00606D1E" w:rsidRPr="00D97A6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1</w:t>
            </w:r>
          </w:p>
        </w:tc>
        <w:tc>
          <w:tcPr>
            <w:tcW w:w="5850" w:type="dxa"/>
          </w:tcPr>
          <w:p w14:paraId="0FB9CC65" w14:textId="001D1708" w:rsidR="00606D1E" w:rsidRDefault="00606D1E" w:rsidP="00606D1E">
            <w:r>
              <w:t>Intolerant / Tolerant</w:t>
            </w:r>
          </w:p>
        </w:tc>
        <w:tc>
          <w:tcPr>
            <w:tcW w:w="2610" w:type="dxa"/>
          </w:tcPr>
          <w:p w14:paraId="65E2E893" w14:textId="50DCBDEE" w:rsidR="00606D1E" w:rsidRPr="001F37E1" w:rsidRDefault="00C91E79" w:rsidP="00606D1E">
            <w:r>
              <w:t>5</w:t>
            </w:r>
          </w:p>
        </w:tc>
        <w:tc>
          <w:tcPr>
            <w:tcW w:w="270" w:type="dxa"/>
          </w:tcPr>
          <w:p w14:paraId="4D013DD9" w14:textId="77777777" w:rsidR="00606D1E" w:rsidRPr="001F37E1" w:rsidRDefault="00606D1E" w:rsidP="00606D1E"/>
        </w:tc>
      </w:tr>
      <w:tr w:rsidR="00606D1E" w14:paraId="2EF2D9C7" w14:textId="77777777" w:rsidTr="00E41F4E">
        <w:tc>
          <w:tcPr>
            <w:tcW w:w="630" w:type="dxa"/>
          </w:tcPr>
          <w:p w14:paraId="1816747D" w14:textId="2CF2B098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360" w:hanging="288"/>
            </w:pPr>
            <w:r>
              <w:t>2</w:t>
            </w:r>
          </w:p>
        </w:tc>
        <w:tc>
          <w:tcPr>
            <w:tcW w:w="5850" w:type="dxa"/>
          </w:tcPr>
          <w:p w14:paraId="307FA193" w14:textId="7709328B" w:rsidR="00606D1E" w:rsidRDefault="00606D1E" w:rsidP="00606D1E">
            <w:r>
              <w:t>Nosy / Aloof</w:t>
            </w:r>
          </w:p>
        </w:tc>
        <w:tc>
          <w:tcPr>
            <w:tcW w:w="2610" w:type="dxa"/>
          </w:tcPr>
          <w:p w14:paraId="2B6646CA" w14:textId="3F6F3970" w:rsidR="00606D1E" w:rsidRPr="001F37E1" w:rsidRDefault="00C91E79" w:rsidP="00606D1E">
            <w:r>
              <w:t>2</w:t>
            </w:r>
          </w:p>
        </w:tc>
        <w:tc>
          <w:tcPr>
            <w:tcW w:w="270" w:type="dxa"/>
          </w:tcPr>
          <w:p w14:paraId="0DB68AAD" w14:textId="77777777" w:rsidR="00606D1E" w:rsidRPr="001F37E1" w:rsidRDefault="00606D1E" w:rsidP="00606D1E"/>
        </w:tc>
      </w:tr>
      <w:tr w:rsidR="00606D1E" w14:paraId="47409D8F" w14:textId="77777777" w:rsidTr="00E41F4E">
        <w:tc>
          <w:tcPr>
            <w:tcW w:w="630" w:type="dxa"/>
          </w:tcPr>
          <w:p w14:paraId="35997359" w14:textId="756D6F56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3</w:t>
            </w:r>
          </w:p>
        </w:tc>
        <w:tc>
          <w:tcPr>
            <w:tcW w:w="5850" w:type="dxa"/>
          </w:tcPr>
          <w:p w14:paraId="5AEADED1" w14:textId="36E4F7E2" w:rsidR="00606D1E" w:rsidRDefault="00606D1E" w:rsidP="00606D1E">
            <w:r>
              <w:t>Docile / Stubborn</w:t>
            </w:r>
          </w:p>
        </w:tc>
        <w:tc>
          <w:tcPr>
            <w:tcW w:w="2610" w:type="dxa"/>
          </w:tcPr>
          <w:p w14:paraId="7F72EEAF" w14:textId="28FB5FB2" w:rsidR="00606D1E" w:rsidRPr="001F37E1" w:rsidRDefault="00C91E79" w:rsidP="00606D1E">
            <w:r>
              <w:t>5</w:t>
            </w:r>
          </w:p>
        </w:tc>
        <w:tc>
          <w:tcPr>
            <w:tcW w:w="270" w:type="dxa"/>
          </w:tcPr>
          <w:p w14:paraId="773BABF4" w14:textId="77777777" w:rsidR="00606D1E" w:rsidRPr="001F37E1" w:rsidRDefault="00606D1E" w:rsidP="00606D1E"/>
        </w:tc>
      </w:tr>
      <w:tr w:rsidR="00606D1E" w14:paraId="375A722C" w14:textId="77777777" w:rsidTr="00E41F4E">
        <w:tc>
          <w:tcPr>
            <w:tcW w:w="630" w:type="dxa"/>
          </w:tcPr>
          <w:p w14:paraId="14E962C6" w14:textId="02553852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4</w:t>
            </w:r>
          </w:p>
        </w:tc>
        <w:tc>
          <w:tcPr>
            <w:tcW w:w="5850" w:type="dxa"/>
          </w:tcPr>
          <w:p w14:paraId="587F0804" w14:textId="090664DC" w:rsidR="00606D1E" w:rsidRDefault="00606D1E" w:rsidP="00606D1E">
            <w:r>
              <w:t>Hyper / Calm</w:t>
            </w:r>
          </w:p>
        </w:tc>
        <w:tc>
          <w:tcPr>
            <w:tcW w:w="2610" w:type="dxa"/>
          </w:tcPr>
          <w:p w14:paraId="1C63633D" w14:textId="4E92F99E" w:rsidR="00606D1E" w:rsidRPr="001F37E1" w:rsidRDefault="00C91E79" w:rsidP="00606D1E">
            <w:r>
              <w:t>3</w:t>
            </w:r>
          </w:p>
        </w:tc>
        <w:tc>
          <w:tcPr>
            <w:tcW w:w="270" w:type="dxa"/>
          </w:tcPr>
          <w:p w14:paraId="2BE2D036" w14:textId="77777777" w:rsidR="00606D1E" w:rsidRPr="001F37E1" w:rsidRDefault="00606D1E" w:rsidP="00606D1E"/>
        </w:tc>
      </w:tr>
      <w:tr w:rsidR="00606D1E" w14:paraId="14406969" w14:textId="77777777" w:rsidTr="00E41F4E">
        <w:tc>
          <w:tcPr>
            <w:tcW w:w="630" w:type="dxa"/>
          </w:tcPr>
          <w:p w14:paraId="23DAD18F" w14:textId="1A5E61DB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5</w:t>
            </w:r>
          </w:p>
        </w:tc>
        <w:tc>
          <w:tcPr>
            <w:tcW w:w="5850" w:type="dxa"/>
          </w:tcPr>
          <w:p w14:paraId="1CA6310B" w14:textId="5557F189" w:rsidR="00606D1E" w:rsidRDefault="00606D1E" w:rsidP="00606D1E">
            <w:r>
              <w:t>Outgoing / Shy</w:t>
            </w:r>
          </w:p>
        </w:tc>
        <w:tc>
          <w:tcPr>
            <w:tcW w:w="2610" w:type="dxa"/>
          </w:tcPr>
          <w:p w14:paraId="2EB44186" w14:textId="777F06F3" w:rsidR="00606D1E" w:rsidRPr="001F37E1" w:rsidRDefault="00C91E79" w:rsidP="00606D1E">
            <w:r>
              <w:t>2</w:t>
            </w:r>
          </w:p>
        </w:tc>
        <w:tc>
          <w:tcPr>
            <w:tcW w:w="270" w:type="dxa"/>
          </w:tcPr>
          <w:p w14:paraId="544272F1" w14:textId="77777777" w:rsidR="00606D1E" w:rsidRPr="001F37E1" w:rsidRDefault="00606D1E" w:rsidP="00606D1E"/>
        </w:tc>
      </w:tr>
      <w:tr w:rsidR="00606D1E" w14:paraId="3D346571" w14:textId="77777777" w:rsidTr="00E41F4E">
        <w:tc>
          <w:tcPr>
            <w:tcW w:w="630" w:type="dxa"/>
          </w:tcPr>
          <w:p w14:paraId="06189D2A" w14:textId="31DCCDA7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6</w:t>
            </w:r>
          </w:p>
        </w:tc>
        <w:tc>
          <w:tcPr>
            <w:tcW w:w="5850" w:type="dxa"/>
          </w:tcPr>
          <w:p w14:paraId="79521AB0" w14:textId="29D9F5A7" w:rsidR="00606D1E" w:rsidRDefault="00606D1E" w:rsidP="00606D1E">
            <w:r>
              <w:t>Unfriendly / Friendly</w:t>
            </w:r>
          </w:p>
        </w:tc>
        <w:tc>
          <w:tcPr>
            <w:tcW w:w="2610" w:type="dxa"/>
          </w:tcPr>
          <w:p w14:paraId="5DD6C83F" w14:textId="5F3A8F56" w:rsidR="00606D1E" w:rsidRPr="001F37E1" w:rsidRDefault="00C91E79" w:rsidP="00606D1E">
            <w:r>
              <w:t>4</w:t>
            </w:r>
          </w:p>
        </w:tc>
        <w:tc>
          <w:tcPr>
            <w:tcW w:w="270" w:type="dxa"/>
          </w:tcPr>
          <w:p w14:paraId="13CD11E6" w14:textId="77777777" w:rsidR="00606D1E" w:rsidRPr="001F37E1" w:rsidRDefault="00606D1E" w:rsidP="00606D1E"/>
        </w:tc>
      </w:tr>
      <w:tr w:rsidR="00606D1E" w14:paraId="746AFC88" w14:textId="77777777" w:rsidTr="00E41F4E">
        <w:tc>
          <w:tcPr>
            <w:tcW w:w="630" w:type="dxa"/>
          </w:tcPr>
          <w:p w14:paraId="1E24856E" w14:textId="7ECA47E5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7</w:t>
            </w:r>
          </w:p>
        </w:tc>
        <w:tc>
          <w:tcPr>
            <w:tcW w:w="5850" w:type="dxa"/>
          </w:tcPr>
          <w:p w14:paraId="7A1F9D95" w14:textId="29B1DC30" w:rsidR="00606D1E" w:rsidRDefault="00606D1E" w:rsidP="00606D1E">
            <w:r>
              <w:t>Untrainable / Trainable</w:t>
            </w:r>
          </w:p>
        </w:tc>
        <w:tc>
          <w:tcPr>
            <w:tcW w:w="2610" w:type="dxa"/>
          </w:tcPr>
          <w:p w14:paraId="29ED480E" w14:textId="6499C835" w:rsidR="00606D1E" w:rsidRPr="001F37E1" w:rsidRDefault="00C91E79" w:rsidP="00606D1E">
            <w:r>
              <w:t>3</w:t>
            </w:r>
          </w:p>
        </w:tc>
        <w:tc>
          <w:tcPr>
            <w:tcW w:w="270" w:type="dxa"/>
          </w:tcPr>
          <w:p w14:paraId="0EF1FC5C" w14:textId="77777777" w:rsidR="00606D1E" w:rsidRPr="001F37E1" w:rsidRDefault="00606D1E" w:rsidP="00606D1E"/>
        </w:tc>
      </w:tr>
      <w:tr w:rsidR="00606D1E" w14:paraId="19D10D7D" w14:textId="77777777" w:rsidTr="00E41F4E">
        <w:tc>
          <w:tcPr>
            <w:tcW w:w="630" w:type="dxa"/>
          </w:tcPr>
          <w:p w14:paraId="23A490E6" w14:textId="0A9684D7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8</w:t>
            </w:r>
          </w:p>
        </w:tc>
        <w:tc>
          <w:tcPr>
            <w:tcW w:w="5850" w:type="dxa"/>
          </w:tcPr>
          <w:p w14:paraId="7B578AE9" w14:textId="2758F315" w:rsidR="00606D1E" w:rsidRDefault="00606D1E" w:rsidP="00606D1E">
            <w:r>
              <w:t>Undaring / Bold</w:t>
            </w:r>
          </w:p>
        </w:tc>
        <w:tc>
          <w:tcPr>
            <w:tcW w:w="2610" w:type="dxa"/>
          </w:tcPr>
          <w:p w14:paraId="68791829" w14:textId="7AA27DA8" w:rsidR="00606D1E" w:rsidRPr="001F37E1" w:rsidRDefault="00C91E79" w:rsidP="00606D1E">
            <w:r>
              <w:t>4</w:t>
            </w:r>
          </w:p>
        </w:tc>
        <w:tc>
          <w:tcPr>
            <w:tcW w:w="270" w:type="dxa"/>
          </w:tcPr>
          <w:p w14:paraId="08A0BF21" w14:textId="77777777" w:rsidR="00606D1E" w:rsidRPr="001F37E1" w:rsidRDefault="00606D1E" w:rsidP="00606D1E"/>
        </w:tc>
      </w:tr>
      <w:tr w:rsidR="00606D1E" w14:paraId="4D188605" w14:textId="77777777" w:rsidTr="00E41F4E">
        <w:tc>
          <w:tcPr>
            <w:tcW w:w="630" w:type="dxa"/>
          </w:tcPr>
          <w:p w14:paraId="30C091C7" w14:textId="655BB75E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9</w:t>
            </w:r>
          </w:p>
        </w:tc>
        <w:tc>
          <w:tcPr>
            <w:tcW w:w="5850" w:type="dxa"/>
          </w:tcPr>
          <w:p w14:paraId="66A54041" w14:textId="1A7237B6" w:rsidR="00606D1E" w:rsidRDefault="00606D1E" w:rsidP="00606D1E">
            <w:r>
              <w:t>Lazy / Active</w:t>
            </w:r>
          </w:p>
        </w:tc>
        <w:tc>
          <w:tcPr>
            <w:tcW w:w="2610" w:type="dxa"/>
          </w:tcPr>
          <w:p w14:paraId="6C9EE9F5" w14:textId="46BB7F28" w:rsidR="00606D1E" w:rsidRPr="001F37E1" w:rsidRDefault="00C91E79" w:rsidP="00606D1E">
            <w:r>
              <w:t>3</w:t>
            </w:r>
          </w:p>
        </w:tc>
        <w:tc>
          <w:tcPr>
            <w:tcW w:w="270" w:type="dxa"/>
          </w:tcPr>
          <w:p w14:paraId="27824EDF" w14:textId="77777777" w:rsidR="00606D1E" w:rsidRPr="001F37E1" w:rsidRDefault="00606D1E" w:rsidP="00606D1E"/>
        </w:tc>
      </w:tr>
    </w:tbl>
    <w:p w14:paraId="53067380" w14:textId="7DDEDA7C" w:rsidR="00DC607B" w:rsidRDefault="00DC607B"/>
    <w:p w14:paraId="6970CAFE" w14:textId="77777777" w:rsidR="00DC607B" w:rsidRDefault="00DC607B">
      <w:pPr>
        <w:spacing w:before="120" w:after="0"/>
      </w:pPr>
      <w:r>
        <w:br w:type="page"/>
      </w:r>
    </w:p>
    <w:p w14:paraId="187C914C" w14:textId="77777777" w:rsidR="00E41F4E" w:rsidRDefault="00E41F4E"/>
    <w:tbl>
      <w:tblPr>
        <w:tblStyle w:val="Style3"/>
        <w:tblW w:w="5000" w:type="pct"/>
        <w:tblLayout w:type="fixed"/>
        <w:tblLook w:val="04A0" w:firstRow="1" w:lastRow="0" w:firstColumn="1" w:lastColumn="0" w:noHBand="0" w:noVBand="1"/>
        <w:tblDescription w:val="Put the plan into action table"/>
      </w:tblPr>
      <w:tblGrid>
        <w:gridCol w:w="630"/>
        <w:gridCol w:w="5850"/>
        <w:gridCol w:w="2610"/>
        <w:gridCol w:w="270"/>
      </w:tblGrid>
      <w:tr w:rsidR="00E41F4E" w14:paraId="06711F77" w14:textId="77777777" w:rsidTr="00E41F4E">
        <w:tc>
          <w:tcPr>
            <w:tcW w:w="630" w:type="dxa"/>
          </w:tcPr>
          <w:p w14:paraId="0AB34A94" w14:textId="77777777" w:rsidR="00E41F4E" w:rsidRDefault="00E41F4E" w:rsidP="00EF4E29">
            <w:r>
              <w:t>Q</w:t>
            </w:r>
          </w:p>
        </w:tc>
        <w:tc>
          <w:tcPr>
            <w:tcW w:w="5850" w:type="dxa"/>
          </w:tcPr>
          <w:p w14:paraId="1B40C498" w14:textId="44639880" w:rsidR="00E41F4E" w:rsidRDefault="00E41F4E" w:rsidP="00EF4E29">
            <w:r>
              <w:t xml:space="preserve">Color: </w:t>
            </w:r>
            <w:r w:rsidR="00606D1E">
              <w:t>Black</w:t>
            </w:r>
          </w:p>
        </w:tc>
        <w:tc>
          <w:tcPr>
            <w:tcW w:w="2610" w:type="dxa"/>
          </w:tcPr>
          <w:p w14:paraId="1EC2B0DF" w14:textId="77777777" w:rsidR="00E41F4E" w:rsidRPr="001F37E1" w:rsidRDefault="00E41F4E" w:rsidP="00EF4E29">
            <w:r>
              <w:t>Button:</w:t>
            </w:r>
          </w:p>
        </w:tc>
        <w:tc>
          <w:tcPr>
            <w:tcW w:w="270" w:type="dxa"/>
          </w:tcPr>
          <w:p w14:paraId="2E081096" w14:textId="77777777" w:rsidR="00E41F4E" w:rsidRPr="001F37E1" w:rsidRDefault="00E41F4E" w:rsidP="00EF4E29"/>
        </w:tc>
      </w:tr>
      <w:tr w:rsidR="00606D1E" w14:paraId="4F9806ED" w14:textId="77777777" w:rsidTr="00E41F4E">
        <w:tc>
          <w:tcPr>
            <w:tcW w:w="630" w:type="dxa"/>
          </w:tcPr>
          <w:p w14:paraId="3CD0CAF5" w14:textId="3135204B" w:rsidR="00606D1E" w:rsidRPr="00D97A6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1</w:t>
            </w:r>
          </w:p>
        </w:tc>
        <w:tc>
          <w:tcPr>
            <w:tcW w:w="5850" w:type="dxa"/>
          </w:tcPr>
          <w:p w14:paraId="3106F1B8" w14:textId="2A0C479A" w:rsidR="00606D1E" w:rsidRDefault="00606D1E" w:rsidP="00606D1E">
            <w:r>
              <w:t>Intolerant / Tolerant</w:t>
            </w:r>
          </w:p>
        </w:tc>
        <w:tc>
          <w:tcPr>
            <w:tcW w:w="2610" w:type="dxa"/>
          </w:tcPr>
          <w:p w14:paraId="7273FC14" w14:textId="2209F561" w:rsidR="00606D1E" w:rsidRPr="001F37E1" w:rsidRDefault="00C91E79" w:rsidP="00606D1E">
            <w:r>
              <w:t>4</w:t>
            </w:r>
          </w:p>
        </w:tc>
        <w:tc>
          <w:tcPr>
            <w:tcW w:w="270" w:type="dxa"/>
          </w:tcPr>
          <w:p w14:paraId="669A7C1B" w14:textId="77777777" w:rsidR="00606D1E" w:rsidRPr="001F37E1" w:rsidRDefault="00606D1E" w:rsidP="00606D1E"/>
        </w:tc>
      </w:tr>
      <w:tr w:rsidR="00606D1E" w14:paraId="58C2CD1D" w14:textId="77777777" w:rsidTr="00E41F4E">
        <w:tc>
          <w:tcPr>
            <w:tcW w:w="630" w:type="dxa"/>
          </w:tcPr>
          <w:p w14:paraId="164E9A40" w14:textId="5E2499B6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2</w:t>
            </w:r>
          </w:p>
        </w:tc>
        <w:tc>
          <w:tcPr>
            <w:tcW w:w="5850" w:type="dxa"/>
          </w:tcPr>
          <w:p w14:paraId="60804F28" w14:textId="3423AC6C" w:rsidR="00606D1E" w:rsidRDefault="00606D1E" w:rsidP="00606D1E">
            <w:r>
              <w:t>Nosy / Aloof</w:t>
            </w:r>
          </w:p>
        </w:tc>
        <w:tc>
          <w:tcPr>
            <w:tcW w:w="2610" w:type="dxa"/>
          </w:tcPr>
          <w:p w14:paraId="35699D6E" w14:textId="73174787" w:rsidR="00606D1E" w:rsidRPr="001F37E1" w:rsidRDefault="00C91E79" w:rsidP="00606D1E">
            <w:r>
              <w:t>6</w:t>
            </w:r>
          </w:p>
        </w:tc>
        <w:tc>
          <w:tcPr>
            <w:tcW w:w="270" w:type="dxa"/>
          </w:tcPr>
          <w:p w14:paraId="2FC94E04" w14:textId="77777777" w:rsidR="00606D1E" w:rsidRPr="001F37E1" w:rsidRDefault="00606D1E" w:rsidP="00606D1E"/>
        </w:tc>
      </w:tr>
      <w:tr w:rsidR="00606D1E" w14:paraId="5DDF9789" w14:textId="77777777" w:rsidTr="00E41F4E">
        <w:tc>
          <w:tcPr>
            <w:tcW w:w="630" w:type="dxa"/>
          </w:tcPr>
          <w:p w14:paraId="4443AD53" w14:textId="262B290D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360" w:hanging="288"/>
            </w:pPr>
            <w:r>
              <w:t>3</w:t>
            </w:r>
          </w:p>
        </w:tc>
        <w:tc>
          <w:tcPr>
            <w:tcW w:w="5850" w:type="dxa"/>
          </w:tcPr>
          <w:p w14:paraId="735D102E" w14:textId="579A7E07" w:rsidR="00606D1E" w:rsidRDefault="00606D1E" w:rsidP="00606D1E">
            <w:r>
              <w:t>Docile / Stubborn</w:t>
            </w:r>
          </w:p>
        </w:tc>
        <w:tc>
          <w:tcPr>
            <w:tcW w:w="2610" w:type="dxa"/>
          </w:tcPr>
          <w:p w14:paraId="5442BC68" w14:textId="5F1FF636" w:rsidR="00606D1E" w:rsidRPr="001F37E1" w:rsidRDefault="00C91E79" w:rsidP="00606D1E">
            <w:r>
              <w:t>1</w:t>
            </w:r>
          </w:p>
        </w:tc>
        <w:tc>
          <w:tcPr>
            <w:tcW w:w="270" w:type="dxa"/>
          </w:tcPr>
          <w:p w14:paraId="1F42B9D3" w14:textId="77777777" w:rsidR="00606D1E" w:rsidRPr="001F37E1" w:rsidRDefault="00606D1E" w:rsidP="00606D1E"/>
        </w:tc>
      </w:tr>
      <w:tr w:rsidR="00606D1E" w14:paraId="15718712" w14:textId="77777777" w:rsidTr="00E41F4E">
        <w:tc>
          <w:tcPr>
            <w:tcW w:w="630" w:type="dxa"/>
          </w:tcPr>
          <w:p w14:paraId="65C55256" w14:textId="60D28CD8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4</w:t>
            </w:r>
          </w:p>
        </w:tc>
        <w:tc>
          <w:tcPr>
            <w:tcW w:w="5850" w:type="dxa"/>
          </w:tcPr>
          <w:p w14:paraId="5DF498D6" w14:textId="5CE1C7BB" w:rsidR="00606D1E" w:rsidRDefault="00606D1E" w:rsidP="00606D1E">
            <w:r>
              <w:t>Hyper / Calm</w:t>
            </w:r>
          </w:p>
        </w:tc>
        <w:tc>
          <w:tcPr>
            <w:tcW w:w="2610" w:type="dxa"/>
          </w:tcPr>
          <w:p w14:paraId="0B9843A7" w14:textId="68354C4F" w:rsidR="00606D1E" w:rsidRPr="001F37E1" w:rsidRDefault="00C91E79" w:rsidP="00606D1E">
            <w:r>
              <w:t>2</w:t>
            </w:r>
          </w:p>
        </w:tc>
        <w:tc>
          <w:tcPr>
            <w:tcW w:w="270" w:type="dxa"/>
          </w:tcPr>
          <w:p w14:paraId="6B682572" w14:textId="77777777" w:rsidR="00606D1E" w:rsidRPr="001F37E1" w:rsidRDefault="00606D1E" w:rsidP="00606D1E"/>
        </w:tc>
      </w:tr>
      <w:tr w:rsidR="00606D1E" w14:paraId="6CBC0615" w14:textId="77777777" w:rsidTr="00E41F4E">
        <w:tc>
          <w:tcPr>
            <w:tcW w:w="630" w:type="dxa"/>
          </w:tcPr>
          <w:p w14:paraId="3F576C5F" w14:textId="0872325C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5</w:t>
            </w:r>
          </w:p>
        </w:tc>
        <w:tc>
          <w:tcPr>
            <w:tcW w:w="5850" w:type="dxa"/>
          </w:tcPr>
          <w:p w14:paraId="17E54025" w14:textId="5CB82E11" w:rsidR="00606D1E" w:rsidRDefault="00606D1E" w:rsidP="00606D1E">
            <w:r>
              <w:t>Outgoing / Shy</w:t>
            </w:r>
          </w:p>
        </w:tc>
        <w:tc>
          <w:tcPr>
            <w:tcW w:w="2610" w:type="dxa"/>
          </w:tcPr>
          <w:p w14:paraId="50DA97CB" w14:textId="5FBD529B" w:rsidR="00606D1E" w:rsidRPr="001F37E1" w:rsidRDefault="00C91E79" w:rsidP="00606D1E">
            <w:r>
              <w:t>1</w:t>
            </w:r>
          </w:p>
        </w:tc>
        <w:tc>
          <w:tcPr>
            <w:tcW w:w="270" w:type="dxa"/>
          </w:tcPr>
          <w:p w14:paraId="6CFE241B" w14:textId="77777777" w:rsidR="00606D1E" w:rsidRPr="001F37E1" w:rsidRDefault="00606D1E" w:rsidP="00606D1E"/>
        </w:tc>
      </w:tr>
      <w:tr w:rsidR="00606D1E" w14:paraId="63C885CC" w14:textId="77777777" w:rsidTr="00E41F4E">
        <w:tc>
          <w:tcPr>
            <w:tcW w:w="630" w:type="dxa"/>
          </w:tcPr>
          <w:p w14:paraId="04425196" w14:textId="20029883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6</w:t>
            </w:r>
          </w:p>
        </w:tc>
        <w:tc>
          <w:tcPr>
            <w:tcW w:w="5850" w:type="dxa"/>
          </w:tcPr>
          <w:p w14:paraId="7F40A800" w14:textId="20CC39EA" w:rsidR="00606D1E" w:rsidRDefault="00606D1E" w:rsidP="00606D1E">
            <w:r>
              <w:t>Unfriendly / Friendly</w:t>
            </w:r>
          </w:p>
        </w:tc>
        <w:tc>
          <w:tcPr>
            <w:tcW w:w="2610" w:type="dxa"/>
          </w:tcPr>
          <w:p w14:paraId="6E7A1743" w14:textId="52D53611" w:rsidR="00606D1E" w:rsidRPr="001F37E1" w:rsidRDefault="00C91E79" w:rsidP="00606D1E">
            <w:r>
              <w:t>3</w:t>
            </w:r>
          </w:p>
        </w:tc>
        <w:tc>
          <w:tcPr>
            <w:tcW w:w="270" w:type="dxa"/>
          </w:tcPr>
          <w:p w14:paraId="5CDB4A91" w14:textId="77777777" w:rsidR="00606D1E" w:rsidRPr="001F37E1" w:rsidRDefault="00606D1E" w:rsidP="00606D1E"/>
        </w:tc>
      </w:tr>
      <w:tr w:rsidR="00606D1E" w14:paraId="382FEE1F" w14:textId="77777777" w:rsidTr="00E41F4E">
        <w:tc>
          <w:tcPr>
            <w:tcW w:w="630" w:type="dxa"/>
          </w:tcPr>
          <w:p w14:paraId="1EC1DD3F" w14:textId="1EA1B00F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7</w:t>
            </w:r>
          </w:p>
        </w:tc>
        <w:tc>
          <w:tcPr>
            <w:tcW w:w="5850" w:type="dxa"/>
          </w:tcPr>
          <w:p w14:paraId="0E517037" w14:textId="55D68386" w:rsidR="00606D1E" w:rsidRDefault="00606D1E" w:rsidP="00606D1E">
            <w:r>
              <w:t>Untrainable / Trainable</w:t>
            </w:r>
          </w:p>
        </w:tc>
        <w:tc>
          <w:tcPr>
            <w:tcW w:w="2610" w:type="dxa"/>
          </w:tcPr>
          <w:p w14:paraId="654A958A" w14:textId="75A17887" w:rsidR="00606D1E" w:rsidRPr="001F37E1" w:rsidRDefault="00C91E79" w:rsidP="00606D1E">
            <w:r>
              <w:t>2</w:t>
            </w:r>
          </w:p>
        </w:tc>
        <w:tc>
          <w:tcPr>
            <w:tcW w:w="270" w:type="dxa"/>
          </w:tcPr>
          <w:p w14:paraId="7957CBBC" w14:textId="77777777" w:rsidR="00606D1E" w:rsidRPr="001F37E1" w:rsidRDefault="00606D1E" w:rsidP="00606D1E"/>
        </w:tc>
      </w:tr>
      <w:tr w:rsidR="00606D1E" w14:paraId="5EFF0D1B" w14:textId="77777777" w:rsidTr="00E41F4E">
        <w:tc>
          <w:tcPr>
            <w:tcW w:w="630" w:type="dxa"/>
          </w:tcPr>
          <w:p w14:paraId="21FBF586" w14:textId="07BFD504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8</w:t>
            </w:r>
          </w:p>
        </w:tc>
        <w:tc>
          <w:tcPr>
            <w:tcW w:w="5850" w:type="dxa"/>
          </w:tcPr>
          <w:p w14:paraId="5A06E22E" w14:textId="21808A64" w:rsidR="00606D1E" w:rsidRDefault="00606D1E" w:rsidP="00606D1E">
            <w:r>
              <w:t>Undaring / Bold</w:t>
            </w:r>
          </w:p>
        </w:tc>
        <w:tc>
          <w:tcPr>
            <w:tcW w:w="2610" w:type="dxa"/>
          </w:tcPr>
          <w:p w14:paraId="551FEA02" w14:textId="4E99C070" w:rsidR="00606D1E" w:rsidRPr="001F37E1" w:rsidRDefault="00C91E79" w:rsidP="00606D1E">
            <w:r>
              <w:t>1</w:t>
            </w:r>
          </w:p>
        </w:tc>
        <w:tc>
          <w:tcPr>
            <w:tcW w:w="270" w:type="dxa"/>
          </w:tcPr>
          <w:p w14:paraId="44612CC3" w14:textId="77777777" w:rsidR="00606D1E" w:rsidRPr="001F37E1" w:rsidRDefault="00606D1E" w:rsidP="00606D1E"/>
        </w:tc>
      </w:tr>
      <w:tr w:rsidR="00606D1E" w14:paraId="7F93B863" w14:textId="77777777" w:rsidTr="00E41F4E">
        <w:tc>
          <w:tcPr>
            <w:tcW w:w="630" w:type="dxa"/>
          </w:tcPr>
          <w:p w14:paraId="5624D734" w14:textId="574B887C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9</w:t>
            </w:r>
          </w:p>
        </w:tc>
        <w:tc>
          <w:tcPr>
            <w:tcW w:w="5850" w:type="dxa"/>
          </w:tcPr>
          <w:p w14:paraId="5E60D3BC" w14:textId="5B49E895" w:rsidR="00606D1E" w:rsidRDefault="00606D1E" w:rsidP="00606D1E">
            <w:r>
              <w:t>Lazy / Active</w:t>
            </w:r>
          </w:p>
        </w:tc>
        <w:tc>
          <w:tcPr>
            <w:tcW w:w="2610" w:type="dxa"/>
          </w:tcPr>
          <w:p w14:paraId="43A7B813" w14:textId="7B786A04" w:rsidR="00606D1E" w:rsidRPr="001F37E1" w:rsidRDefault="00C91E79" w:rsidP="00606D1E">
            <w:r>
              <w:t>1</w:t>
            </w:r>
          </w:p>
        </w:tc>
        <w:tc>
          <w:tcPr>
            <w:tcW w:w="270" w:type="dxa"/>
          </w:tcPr>
          <w:p w14:paraId="144D9682" w14:textId="77777777" w:rsidR="00606D1E" w:rsidRPr="001F37E1" w:rsidRDefault="00606D1E" w:rsidP="00606D1E"/>
        </w:tc>
      </w:tr>
    </w:tbl>
    <w:p w14:paraId="04A6B67B" w14:textId="3AC393A0" w:rsidR="00E41F4E" w:rsidRDefault="00E41F4E"/>
    <w:tbl>
      <w:tblPr>
        <w:tblStyle w:val="Style3"/>
        <w:tblW w:w="5000" w:type="pct"/>
        <w:tblLayout w:type="fixed"/>
        <w:tblLook w:val="04A0" w:firstRow="1" w:lastRow="0" w:firstColumn="1" w:lastColumn="0" w:noHBand="0" w:noVBand="1"/>
        <w:tblDescription w:val="Put the plan into action table"/>
      </w:tblPr>
      <w:tblGrid>
        <w:gridCol w:w="630"/>
        <w:gridCol w:w="5850"/>
        <w:gridCol w:w="2610"/>
        <w:gridCol w:w="270"/>
      </w:tblGrid>
      <w:tr w:rsidR="00DC607B" w14:paraId="4D84C7B5" w14:textId="77777777" w:rsidTr="00EF4E29">
        <w:tc>
          <w:tcPr>
            <w:tcW w:w="630" w:type="dxa"/>
          </w:tcPr>
          <w:p w14:paraId="2D950BFD" w14:textId="77777777" w:rsidR="00DC607B" w:rsidRDefault="00DC607B" w:rsidP="00EF4E29">
            <w:r>
              <w:t>Q</w:t>
            </w:r>
          </w:p>
        </w:tc>
        <w:tc>
          <w:tcPr>
            <w:tcW w:w="5850" w:type="dxa"/>
          </w:tcPr>
          <w:p w14:paraId="49F9BC3B" w14:textId="37A46514" w:rsidR="00DC607B" w:rsidRDefault="00DC607B" w:rsidP="00EF4E29">
            <w:r>
              <w:t xml:space="preserve">Color: </w:t>
            </w:r>
            <w:r w:rsidR="00606D1E">
              <w:t>Gray</w:t>
            </w:r>
          </w:p>
        </w:tc>
        <w:tc>
          <w:tcPr>
            <w:tcW w:w="2610" w:type="dxa"/>
          </w:tcPr>
          <w:p w14:paraId="0CB6FCAD" w14:textId="77777777" w:rsidR="00DC607B" w:rsidRPr="001F37E1" w:rsidRDefault="00DC607B" w:rsidP="00EF4E29">
            <w:r>
              <w:t>Button:</w:t>
            </w:r>
          </w:p>
        </w:tc>
        <w:tc>
          <w:tcPr>
            <w:tcW w:w="270" w:type="dxa"/>
          </w:tcPr>
          <w:p w14:paraId="63083922" w14:textId="77777777" w:rsidR="00DC607B" w:rsidRPr="001F37E1" w:rsidRDefault="00DC607B" w:rsidP="00EF4E29"/>
        </w:tc>
      </w:tr>
      <w:tr w:rsidR="00606D1E" w14:paraId="4BE490A7" w14:textId="77777777" w:rsidTr="00EF4E29">
        <w:tc>
          <w:tcPr>
            <w:tcW w:w="630" w:type="dxa"/>
          </w:tcPr>
          <w:p w14:paraId="79EE5C58" w14:textId="77777777" w:rsidR="00606D1E" w:rsidRPr="00D97A6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1</w:t>
            </w:r>
          </w:p>
        </w:tc>
        <w:tc>
          <w:tcPr>
            <w:tcW w:w="5850" w:type="dxa"/>
          </w:tcPr>
          <w:p w14:paraId="485983E5" w14:textId="12A1264A" w:rsidR="00606D1E" w:rsidRDefault="00606D1E" w:rsidP="00606D1E">
            <w:r>
              <w:t>Intolerant / Tolerant</w:t>
            </w:r>
          </w:p>
        </w:tc>
        <w:tc>
          <w:tcPr>
            <w:tcW w:w="2610" w:type="dxa"/>
          </w:tcPr>
          <w:p w14:paraId="2D25BFA2" w14:textId="0166A3A1" w:rsidR="00606D1E" w:rsidRPr="001F37E1" w:rsidRDefault="00680AF8" w:rsidP="00606D1E">
            <w:r>
              <w:t>7</w:t>
            </w:r>
          </w:p>
        </w:tc>
        <w:tc>
          <w:tcPr>
            <w:tcW w:w="270" w:type="dxa"/>
          </w:tcPr>
          <w:p w14:paraId="1C3582B8" w14:textId="77777777" w:rsidR="00606D1E" w:rsidRPr="001F37E1" w:rsidRDefault="00606D1E" w:rsidP="00606D1E"/>
        </w:tc>
      </w:tr>
      <w:tr w:rsidR="00606D1E" w14:paraId="1EF3F286" w14:textId="77777777" w:rsidTr="00EF4E29">
        <w:tc>
          <w:tcPr>
            <w:tcW w:w="630" w:type="dxa"/>
          </w:tcPr>
          <w:p w14:paraId="1A8E3F45" w14:textId="77777777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2</w:t>
            </w:r>
          </w:p>
        </w:tc>
        <w:tc>
          <w:tcPr>
            <w:tcW w:w="5850" w:type="dxa"/>
          </w:tcPr>
          <w:p w14:paraId="5E1E036B" w14:textId="4B469F8D" w:rsidR="00606D1E" w:rsidRDefault="00606D1E" w:rsidP="00606D1E">
            <w:r>
              <w:t>Nosy / Aloof</w:t>
            </w:r>
          </w:p>
        </w:tc>
        <w:tc>
          <w:tcPr>
            <w:tcW w:w="2610" w:type="dxa"/>
          </w:tcPr>
          <w:p w14:paraId="40761968" w14:textId="59A01860" w:rsidR="00606D1E" w:rsidRPr="001F37E1" w:rsidRDefault="00680AF8" w:rsidP="00606D1E">
            <w:r>
              <w:t>7</w:t>
            </w:r>
          </w:p>
        </w:tc>
        <w:tc>
          <w:tcPr>
            <w:tcW w:w="270" w:type="dxa"/>
          </w:tcPr>
          <w:p w14:paraId="0DB97616" w14:textId="77777777" w:rsidR="00606D1E" w:rsidRPr="001F37E1" w:rsidRDefault="00606D1E" w:rsidP="00606D1E"/>
        </w:tc>
      </w:tr>
      <w:tr w:rsidR="00606D1E" w14:paraId="13938DD0" w14:textId="77777777" w:rsidTr="00EF4E29">
        <w:tc>
          <w:tcPr>
            <w:tcW w:w="630" w:type="dxa"/>
          </w:tcPr>
          <w:p w14:paraId="0FABD1EE" w14:textId="77777777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360" w:hanging="288"/>
            </w:pPr>
            <w:r>
              <w:t>3</w:t>
            </w:r>
          </w:p>
        </w:tc>
        <w:tc>
          <w:tcPr>
            <w:tcW w:w="5850" w:type="dxa"/>
          </w:tcPr>
          <w:p w14:paraId="4DA1435E" w14:textId="6F63C6AD" w:rsidR="00606D1E" w:rsidRDefault="00606D1E" w:rsidP="00606D1E">
            <w:r>
              <w:t>Docile / Stubborn</w:t>
            </w:r>
          </w:p>
        </w:tc>
        <w:tc>
          <w:tcPr>
            <w:tcW w:w="2610" w:type="dxa"/>
          </w:tcPr>
          <w:p w14:paraId="3EA257EC" w14:textId="6DD40040" w:rsidR="00606D1E" w:rsidRPr="001F37E1" w:rsidRDefault="00680AF8" w:rsidP="00606D1E">
            <w:r>
              <w:t>4</w:t>
            </w:r>
          </w:p>
        </w:tc>
        <w:tc>
          <w:tcPr>
            <w:tcW w:w="270" w:type="dxa"/>
          </w:tcPr>
          <w:p w14:paraId="7513CC5A" w14:textId="77777777" w:rsidR="00606D1E" w:rsidRPr="001F37E1" w:rsidRDefault="00606D1E" w:rsidP="00606D1E"/>
        </w:tc>
      </w:tr>
      <w:tr w:rsidR="00606D1E" w14:paraId="5F227305" w14:textId="77777777" w:rsidTr="00EF4E29">
        <w:tc>
          <w:tcPr>
            <w:tcW w:w="630" w:type="dxa"/>
          </w:tcPr>
          <w:p w14:paraId="1EB41472" w14:textId="77777777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4</w:t>
            </w:r>
          </w:p>
        </w:tc>
        <w:tc>
          <w:tcPr>
            <w:tcW w:w="5850" w:type="dxa"/>
          </w:tcPr>
          <w:p w14:paraId="7D810F82" w14:textId="61C9CE9C" w:rsidR="00606D1E" w:rsidRDefault="00606D1E" w:rsidP="00606D1E">
            <w:r>
              <w:t>Hyper / Calm</w:t>
            </w:r>
          </w:p>
        </w:tc>
        <w:tc>
          <w:tcPr>
            <w:tcW w:w="2610" w:type="dxa"/>
          </w:tcPr>
          <w:p w14:paraId="5B3CF3F9" w14:textId="791A99B2" w:rsidR="00606D1E" w:rsidRPr="001F37E1" w:rsidRDefault="00680AF8" w:rsidP="00606D1E">
            <w:r>
              <w:t>6</w:t>
            </w:r>
          </w:p>
        </w:tc>
        <w:tc>
          <w:tcPr>
            <w:tcW w:w="270" w:type="dxa"/>
          </w:tcPr>
          <w:p w14:paraId="4C687A23" w14:textId="77777777" w:rsidR="00606D1E" w:rsidRPr="001F37E1" w:rsidRDefault="00606D1E" w:rsidP="00606D1E"/>
        </w:tc>
      </w:tr>
      <w:tr w:rsidR="00606D1E" w14:paraId="26206AE5" w14:textId="77777777" w:rsidTr="00EF4E29">
        <w:tc>
          <w:tcPr>
            <w:tcW w:w="630" w:type="dxa"/>
          </w:tcPr>
          <w:p w14:paraId="47A36CA5" w14:textId="77777777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5</w:t>
            </w:r>
          </w:p>
        </w:tc>
        <w:tc>
          <w:tcPr>
            <w:tcW w:w="5850" w:type="dxa"/>
          </w:tcPr>
          <w:p w14:paraId="638BCA02" w14:textId="160828F1" w:rsidR="00606D1E" w:rsidRDefault="00606D1E" w:rsidP="00606D1E">
            <w:r>
              <w:t>Outgoing / Shy</w:t>
            </w:r>
          </w:p>
        </w:tc>
        <w:tc>
          <w:tcPr>
            <w:tcW w:w="2610" w:type="dxa"/>
          </w:tcPr>
          <w:p w14:paraId="04D1A74A" w14:textId="0C874B03" w:rsidR="00606D1E" w:rsidRPr="001F37E1" w:rsidRDefault="00680AF8" w:rsidP="00606D1E">
            <w:r>
              <w:t>7</w:t>
            </w:r>
          </w:p>
        </w:tc>
        <w:tc>
          <w:tcPr>
            <w:tcW w:w="270" w:type="dxa"/>
          </w:tcPr>
          <w:p w14:paraId="7A0B7F52" w14:textId="77777777" w:rsidR="00606D1E" w:rsidRPr="001F37E1" w:rsidRDefault="00606D1E" w:rsidP="00606D1E"/>
        </w:tc>
      </w:tr>
      <w:tr w:rsidR="00606D1E" w14:paraId="2783CA04" w14:textId="77777777" w:rsidTr="00EF4E29">
        <w:tc>
          <w:tcPr>
            <w:tcW w:w="630" w:type="dxa"/>
          </w:tcPr>
          <w:p w14:paraId="44B1A1A4" w14:textId="77777777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6</w:t>
            </w:r>
          </w:p>
        </w:tc>
        <w:tc>
          <w:tcPr>
            <w:tcW w:w="5850" w:type="dxa"/>
          </w:tcPr>
          <w:p w14:paraId="6D92F13C" w14:textId="5217591A" w:rsidR="00606D1E" w:rsidRDefault="00606D1E" w:rsidP="00606D1E">
            <w:r>
              <w:t>Unfriendly / Friendly</w:t>
            </w:r>
          </w:p>
        </w:tc>
        <w:tc>
          <w:tcPr>
            <w:tcW w:w="2610" w:type="dxa"/>
          </w:tcPr>
          <w:p w14:paraId="393D70C6" w14:textId="3D55639E" w:rsidR="00606D1E" w:rsidRPr="001F37E1" w:rsidRDefault="00680AF8" w:rsidP="00606D1E">
            <w:r>
              <w:t>1</w:t>
            </w:r>
          </w:p>
        </w:tc>
        <w:tc>
          <w:tcPr>
            <w:tcW w:w="270" w:type="dxa"/>
          </w:tcPr>
          <w:p w14:paraId="051C3E04" w14:textId="77777777" w:rsidR="00606D1E" w:rsidRPr="001F37E1" w:rsidRDefault="00606D1E" w:rsidP="00606D1E"/>
        </w:tc>
      </w:tr>
      <w:tr w:rsidR="00606D1E" w14:paraId="658AC958" w14:textId="77777777" w:rsidTr="00EF4E29">
        <w:tc>
          <w:tcPr>
            <w:tcW w:w="630" w:type="dxa"/>
          </w:tcPr>
          <w:p w14:paraId="05E9B587" w14:textId="77777777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7</w:t>
            </w:r>
          </w:p>
        </w:tc>
        <w:tc>
          <w:tcPr>
            <w:tcW w:w="5850" w:type="dxa"/>
          </w:tcPr>
          <w:p w14:paraId="71E5A6C0" w14:textId="64C21315" w:rsidR="00606D1E" w:rsidRDefault="00606D1E" w:rsidP="00606D1E">
            <w:r>
              <w:t>Untrainable / Trainable</w:t>
            </w:r>
          </w:p>
        </w:tc>
        <w:tc>
          <w:tcPr>
            <w:tcW w:w="2610" w:type="dxa"/>
          </w:tcPr>
          <w:p w14:paraId="123B021F" w14:textId="0FDB80B7" w:rsidR="00606D1E" w:rsidRPr="001F37E1" w:rsidRDefault="00680AF8" w:rsidP="00606D1E">
            <w:r>
              <w:t>1</w:t>
            </w:r>
          </w:p>
        </w:tc>
        <w:tc>
          <w:tcPr>
            <w:tcW w:w="270" w:type="dxa"/>
          </w:tcPr>
          <w:p w14:paraId="7CCD282A" w14:textId="77777777" w:rsidR="00606D1E" w:rsidRPr="001F37E1" w:rsidRDefault="00606D1E" w:rsidP="00606D1E"/>
        </w:tc>
      </w:tr>
      <w:tr w:rsidR="00606D1E" w14:paraId="5475F8BF" w14:textId="77777777" w:rsidTr="00EF4E29">
        <w:tc>
          <w:tcPr>
            <w:tcW w:w="630" w:type="dxa"/>
          </w:tcPr>
          <w:p w14:paraId="185B1900" w14:textId="04218922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8</w:t>
            </w:r>
          </w:p>
        </w:tc>
        <w:tc>
          <w:tcPr>
            <w:tcW w:w="5850" w:type="dxa"/>
          </w:tcPr>
          <w:p w14:paraId="79DADB48" w14:textId="04630844" w:rsidR="00606D1E" w:rsidRDefault="00606D1E" w:rsidP="00606D1E">
            <w:r>
              <w:t>Undaring / Bold</w:t>
            </w:r>
          </w:p>
        </w:tc>
        <w:tc>
          <w:tcPr>
            <w:tcW w:w="2610" w:type="dxa"/>
          </w:tcPr>
          <w:p w14:paraId="5C1B4188" w14:textId="72E59790" w:rsidR="00606D1E" w:rsidRPr="001F37E1" w:rsidRDefault="00680AF8" w:rsidP="00606D1E">
            <w:r>
              <w:t>5</w:t>
            </w:r>
          </w:p>
        </w:tc>
        <w:tc>
          <w:tcPr>
            <w:tcW w:w="270" w:type="dxa"/>
          </w:tcPr>
          <w:p w14:paraId="1CADD94C" w14:textId="77777777" w:rsidR="00606D1E" w:rsidRPr="001F37E1" w:rsidRDefault="00606D1E" w:rsidP="00606D1E"/>
        </w:tc>
      </w:tr>
      <w:tr w:rsidR="00606D1E" w14:paraId="005DD891" w14:textId="77777777" w:rsidTr="00EF4E29">
        <w:tc>
          <w:tcPr>
            <w:tcW w:w="630" w:type="dxa"/>
          </w:tcPr>
          <w:p w14:paraId="4CD4A3CF" w14:textId="0546B1D9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9</w:t>
            </w:r>
          </w:p>
        </w:tc>
        <w:tc>
          <w:tcPr>
            <w:tcW w:w="5850" w:type="dxa"/>
          </w:tcPr>
          <w:p w14:paraId="149D0FAC" w14:textId="6640C0F0" w:rsidR="00606D1E" w:rsidRDefault="00606D1E" w:rsidP="00606D1E">
            <w:r>
              <w:t>Lazy / Active</w:t>
            </w:r>
          </w:p>
        </w:tc>
        <w:tc>
          <w:tcPr>
            <w:tcW w:w="2610" w:type="dxa"/>
          </w:tcPr>
          <w:p w14:paraId="686EFA4C" w14:textId="6CF45A28" w:rsidR="00606D1E" w:rsidRPr="001F37E1" w:rsidRDefault="00680AF8" w:rsidP="00606D1E">
            <w:r>
              <w:t>2</w:t>
            </w:r>
          </w:p>
        </w:tc>
        <w:tc>
          <w:tcPr>
            <w:tcW w:w="270" w:type="dxa"/>
          </w:tcPr>
          <w:p w14:paraId="04851406" w14:textId="77777777" w:rsidR="00606D1E" w:rsidRPr="001F37E1" w:rsidRDefault="00606D1E" w:rsidP="00606D1E"/>
        </w:tc>
      </w:tr>
    </w:tbl>
    <w:p w14:paraId="49D07D37" w14:textId="77777777" w:rsidR="00DC607B" w:rsidRDefault="00DC607B">
      <w:pPr>
        <w:spacing w:before="120" w:after="0"/>
      </w:pPr>
    </w:p>
    <w:tbl>
      <w:tblPr>
        <w:tblStyle w:val="Style3"/>
        <w:tblW w:w="5000" w:type="pct"/>
        <w:tblLayout w:type="fixed"/>
        <w:tblLook w:val="04A0" w:firstRow="1" w:lastRow="0" w:firstColumn="1" w:lastColumn="0" w:noHBand="0" w:noVBand="1"/>
        <w:tblDescription w:val="Put the plan into action table"/>
      </w:tblPr>
      <w:tblGrid>
        <w:gridCol w:w="630"/>
        <w:gridCol w:w="5850"/>
        <w:gridCol w:w="2610"/>
        <w:gridCol w:w="270"/>
      </w:tblGrid>
      <w:tr w:rsidR="00DC607B" w14:paraId="1D81CC57" w14:textId="77777777" w:rsidTr="00EF4E29">
        <w:tc>
          <w:tcPr>
            <w:tcW w:w="630" w:type="dxa"/>
          </w:tcPr>
          <w:p w14:paraId="5E60907A" w14:textId="77777777" w:rsidR="00DC607B" w:rsidRDefault="00DC607B" w:rsidP="00EF4E29">
            <w:r>
              <w:t>Q</w:t>
            </w:r>
          </w:p>
        </w:tc>
        <w:tc>
          <w:tcPr>
            <w:tcW w:w="5850" w:type="dxa"/>
          </w:tcPr>
          <w:p w14:paraId="39938EEF" w14:textId="5A2FA7BE" w:rsidR="00DC607B" w:rsidRDefault="00DC607B" w:rsidP="00EF4E29">
            <w:r>
              <w:t xml:space="preserve">Color: </w:t>
            </w:r>
            <w:r w:rsidR="00606D1E">
              <w:t>Bicolor</w:t>
            </w:r>
          </w:p>
        </w:tc>
        <w:tc>
          <w:tcPr>
            <w:tcW w:w="2610" w:type="dxa"/>
          </w:tcPr>
          <w:p w14:paraId="6CDF2EE7" w14:textId="77777777" w:rsidR="00DC607B" w:rsidRPr="001F37E1" w:rsidRDefault="00DC607B" w:rsidP="00EF4E29">
            <w:r>
              <w:t>Button:</w:t>
            </w:r>
          </w:p>
        </w:tc>
        <w:tc>
          <w:tcPr>
            <w:tcW w:w="270" w:type="dxa"/>
          </w:tcPr>
          <w:p w14:paraId="49174A14" w14:textId="77777777" w:rsidR="00DC607B" w:rsidRPr="001F37E1" w:rsidRDefault="00DC607B" w:rsidP="00EF4E29"/>
        </w:tc>
      </w:tr>
      <w:tr w:rsidR="00606D1E" w14:paraId="071DDD3A" w14:textId="77777777" w:rsidTr="00EF4E29">
        <w:tc>
          <w:tcPr>
            <w:tcW w:w="630" w:type="dxa"/>
          </w:tcPr>
          <w:p w14:paraId="1788EEBD" w14:textId="77777777" w:rsidR="00606D1E" w:rsidRPr="00D97A6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1</w:t>
            </w:r>
          </w:p>
        </w:tc>
        <w:tc>
          <w:tcPr>
            <w:tcW w:w="5850" w:type="dxa"/>
          </w:tcPr>
          <w:p w14:paraId="7B3B86EC" w14:textId="113E6DEE" w:rsidR="00606D1E" w:rsidRDefault="00606D1E" w:rsidP="00606D1E">
            <w:r>
              <w:t>Intolerant / Tolerant</w:t>
            </w:r>
          </w:p>
        </w:tc>
        <w:tc>
          <w:tcPr>
            <w:tcW w:w="2610" w:type="dxa"/>
          </w:tcPr>
          <w:p w14:paraId="35B409C4" w14:textId="7533B1A1" w:rsidR="00606D1E" w:rsidRPr="001F37E1" w:rsidRDefault="00680AF8" w:rsidP="00606D1E">
            <w:r>
              <w:t>3</w:t>
            </w:r>
          </w:p>
        </w:tc>
        <w:tc>
          <w:tcPr>
            <w:tcW w:w="270" w:type="dxa"/>
          </w:tcPr>
          <w:p w14:paraId="56E76BC2" w14:textId="77777777" w:rsidR="00606D1E" w:rsidRPr="001F37E1" w:rsidRDefault="00606D1E" w:rsidP="00606D1E"/>
        </w:tc>
      </w:tr>
      <w:tr w:rsidR="00606D1E" w14:paraId="2EC721A2" w14:textId="77777777" w:rsidTr="00EF4E29">
        <w:tc>
          <w:tcPr>
            <w:tcW w:w="630" w:type="dxa"/>
          </w:tcPr>
          <w:p w14:paraId="1FBCB531" w14:textId="77777777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2</w:t>
            </w:r>
          </w:p>
        </w:tc>
        <w:tc>
          <w:tcPr>
            <w:tcW w:w="5850" w:type="dxa"/>
          </w:tcPr>
          <w:p w14:paraId="257FD858" w14:textId="230C0493" w:rsidR="00606D1E" w:rsidRDefault="00606D1E" w:rsidP="00606D1E">
            <w:r>
              <w:t>Nosy / Aloof</w:t>
            </w:r>
          </w:p>
        </w:tc>
        <w:tc>
          <w:tcPr>
            <w:tcW w:w="2610" w:type="dxa"/>
          </w:tcPr>
          <w:p w14:paraId="349B5CA5" w14:textId="5B326C7E" w:rsidR="00606D1E" w:rsidRPr="001F37E1" w:rsidRDefault="00680AF8" w:rsidP="00606D1E">
            <w:r>
              <w:t>5</w:t>
            </w:r>
          </w:p>
        </w:tc>
        <w:tc>
          <w:tcPr>
            <w:tcW w:w="270" w:type="dxa"/>
          </w:tcPr>
          <w:p w14:paraId="473DF404" w14:textId="77777777" w:rsidR="00606D1E" w:rsidRPr="001F37E1" w:rsidRDefault="00606D1E" w:rsidP="00606D1E"/>
        </w:tc>
      </w:tr>
      <w:tr w:rsidR="00606D1E" w14:paraId="47E1AA87" w14:textId="77777777" w:rsidTr="00EF4E29">
        <w:tc>
          <w:tcPr>
            <w:tcW w:w="630" w:type="dxa"/>
          </w:tcPr>
          <w:p w14:paraId="28621813" w14:textId="77777777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360" w:hanging="288"/>
            </w:pPr>
            <w:r>
              <w:t>3</w:t>
            </w:r>
          </w:p>
        </w:tc>
        <w:tc>
          <w:tcPr>
            <w:tcW w:w="5850" w:type="dxa"/>
          </w:tcPr>
          <w:p w14:paraId="56424AAC" w14:textId="1F184F53" w:rsidR="00606D1E" w:rsidRDefault="00606D1E" w:rsidP="00606D1E">
            <w:r>
              <w:t>Docile / Stubborn</w:t>
            </w:r>
          </w:p>
        </w:tc>
        <w:tc>
          <w:tcPr>
            <w:tcW w:w="2610" w:type="dxa"/>
          </w:tcPr>
          <w:p w14:paraId="4837840C" w14:textId="3878F31E" w:rsidR="00606D1E" w:rsidRPr="001F37E1" w:rsidRDefault="00680AF8" w:rsidP="00606D1E">
            <w:r>
              <w:t>6</w:t>
            </w:r>
          </w:p>
        </w:tc>
        <w:tc>
          <w:tcPr>
            <w:tcW w:w="270" w:type="dxa"/>
          </w:tcPr>
          <w:p w14:paraId="14D198DA" w14:textId="77777777" w:rsidR="00606D1E" w:rsidRPr="001F37E1" w:rsidRDefault="00606D1E" w:rsidP="00606D1E"/>
        </w:tc>
      </w:tr>
      <w:tr w:rsidR="00606D1E" w14:paraId="1A9E0473" w14:textId="77777777" w:rsidTr="00EF4E29">
        <w:tc>
          <w:tcPr>
            <w:tcW w:w="630" w:type="dxa"/>
          </w:tcPr>
          <w:p w14:paraId="3757D3E3" w14:textId="77777777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4</w:t>
            </w:r>
          </w:p>
        </w:tc>
        <w:tc>
          <w:tcPr>
            <w:tcW w:w="5850" w:type="dxa"/>
          </w:tcPr>
          <w:p w14:paraId="3F6872F2" w14:textId="02A7E76B" w:rsidR="00606D1E" w:rsidRDefault="00606D1E" w:rsidP="00606D1E">
            <w:r>
              <w:t>Hyper / Calm</w:t>
            </w:r>
          </w:p>
        </w:tc>
        <w:tc>
          <w:tcPr>
            <w:tcW w:w="2610" w:type="dxa"/>
          </w:tcPr>
          <w:p w14:paraId="250E92B2" w14:textId="13139B78" w:rsidR="00606D1E" w:rsidRPr="001F37E1" w:rsidRDefault="00680AF8" w:rsidP="00606D1E">
            <w:r>
              <w:t>5</w:t>
            </w:r>
          </w:p>
        </w:tc>
        <w:tc>
          <w:tcPr>
            <w:tcW w:w="270" w:type="dxa"/>
          </w:tcPr>
          <w:p w14:paraId="3B1E75E7" w14:textId="77777777" w:rsidR="00606D1E" w:rsidRPr="001F37E1" w:rsidRDefault="00606D1E" w:rsidP="00606D1E"/>
        </w:tc>
      </w:tr>
      <w:tr w:rsidR="00606D1E" w14:paraId="78767E02" w14:textId="77777777" w:rsidTr="00EF4E29">
        <w:tc>
          <w:tcPr>
            <w:tcW w:w="630" w:type="dxa"/>
          </w:tcPr>
          <w:p w14:paraId="3B1D67F9" w14:textId="77777777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5</w:t>
            </w:r>
          </w:p>
        </w:tc>
        <w:tc>
          <w:tcPr>
            <w:tcW w:w="5850" w:type="dxa"/>
          </w:tcPr>
          <w:p w14:paraId="722A9E23" w14:textId="7E659330" w:rsidR="00606D1E" w:rsidRDefault="00606D1E" w:rsidP="00606D1E">
            <w:r>
              <w:t>Outgoing / Shy</w:t>
            </w:r>
          </w:p>
        </w:tc>
        <w:tc>
          <w:tcPr>
            <w:tcW w:w="2610" w:type="dxa"/>
          </w:tcPr>
          <w:p w14:paraId="68018705" w14:textId="72400EB3" w:rsidR="00606D1E" w:rsidRPr="001F37E1" w:rsidRDefault="00680AF8" w:rsidP="00606D1E">
            <w:r>
              <w:t>6</w:t>
            </w:r>
          </w:p>
        </w:tc>
        <w:tc>
          <w:tcPr>
            <w:tcW w:w="270" w:type="dxa"/>
          </w:tcPr>
          <w:p w14:paraId="1DA5B0A5" w14:textId="77777777" w:rsidR="00606D1E" w:rsidRPr="001F37E1" w:rsidRDefault="00606D1E" w:rsidP="00606D1E"/>
        </w:tc>
      </w:tr>
      <w:tr w:rsidR="00606D1E" w14:paraId="709E4F54" w14:textId="77777777" w:rsidTr="00EF4E29">
        <w:tc>
          <w:tcPr>
            <w:tcW w:w="630" w:type="dxa"/>
          </w:tcPr>
          <w:p w14:paraId="74CD0B49" w14:textId="77777777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6</w:t>
            </w:r>
          </w:p>
        </w:tc>
        <w:tc>
          <w:tcPr>
            <w:tcW w:w="5850" w:type="dxa"/>
          </w:tcPr>
          <w:p w14:paraId="7936D365" w14:textId="19CC95CC" w:rsidR="00606D1E" w:rsidRDefault="00606D1E" w:rsidP="00606D1E">
            <w:r>
              <w:t>Unfriendly / Friendly</w:t>
            </w:r>
          </w:p>
        </w:tc>
        <w:tc>
          <w:tcPr>
            <w:tcW w:w="2610" w:type="dxa"/>
          </w:tcPr>
          <w:p w14:paraId="4758CED7" w14:textId="1E80ED81" w:rsidR="00606D1E" w:rsidRPr="001F37E1" w:rsidRDefault="00680AF8" w:rsidP="00606D1E">
            <w:r>
              <w:t>5</w:t>
            </w:r>
          </w:p>
        </w:tc>
        <w:tc>
          <w:tcPr>
            <w:tcW w:w="270" w:type="dxa"/>
          </w:tcPr>
          <w:p w14:paraId="3503DF67" w14:textId="77777777" w:rsidR="00606D1E" w:rsidRPr="001F37E1" w:rsidRDefault="00606D1E" w:rsidP="00606D1E"/>
        </w:tc>
      </w:tr>
      <w:tr w:rsidR="00606D1E" w14:paraId="1277CD38" w14:textId="77777777" w:rsidTr="00EF4E29">
        <w:tc>
          <w:tcPr>
            <w:tcW w:w="630" w:type="dxa"/>
          </w:tcPr>
          <w:p w14:paraId="04562C5A" w14:textId="77777777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7</w:t>
            </w:r>
          </w:p>
        </w:tc>
        <w:tc>
          <w:tcPr>
            <w:tcW w:w="5850" w:type="dxa"/>
          </w:tcPr>
          <w:p w14:paraId="78F01C48" w14:textId="589B792B" w:rsidR="00606D1E" w:rsidRDefault="00606D1E" w:rsidP="00606D1E">
            <w:r>
              <w:t>Untrainable / Trainable</w:t>
            </w:r>
          </w:p>
        </w:tc>
        <w:tc>
          <w:tcPr>
            <w:tcW w:w="2610" w:type="dxa"/>
          </w:tcPr>
          <w:p w14:paraId="2E7A0113" w14:textId="532426BC" w:rsidR="00606D1E" w:rsidRPr="001F37E1" w:rsidRDefault="00680AF8" w:rsidP="00606D1E">
            <w:r>
              <w:t>5</w:t>
            </w:r>
          </w:p>
        </w:tc>
        <w:tc>
          <w:tcPr>
            <w:tcW w:w="270" w:type="dxa"/>
          </w:tcPr>
          <w:p w14:paraId="198806C1" w14:textId="77777777" w:rsidR="00606D1E" w:rsidRPr="001F37E1" w:rsidRDefault="00606D1E" w:rsidP="00606D1E"/>
        </w:tc>
      </w:tr>
      <w:tr w:rsidR="00606D1E" w14:paraId="1AE5BF24" w14:textId="77777777" w:rsidTr="00EF4E29">
        <w:tc>
          <w:tcPr>
            <w:tcW w:w="630" w:type="dxa"/>
          </w:tcPr>
          <w:p w14:paraId="19088C2D" w14:textId="3EEC2B52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8</w:t>
            </w:r>
          </w:p>
        </w:tc>
        <w:tc>
          <w:tcPr>
            <w:tcW w:w="5850" w:type="dxa"/>
          </w:tcPr>
          <w:p w14:paraId="77F661FA" w14:textId="5F843A17" w:rsidR="00606D1E" w:rsidRDefault="00606D1E" w:rsidP="00606D1E">
            <w:r>
              <w:t>Undaring / Bold</w:t>
            </w:r>
          </w:p>
        </w:tc>
        <w:tc>
          <w:tcPr>
            <w:tcW w:w="2610" w:type="dxa"/>
          </w:tcPr>
          <w:p w14:paraId="4219A689" w14:textId="2CEECEF8" w:rsidR="00606D1E" w:rsidRPr="001F37E1" w:rsidRDefault="00680AF8" w:rsidP="00606D1E">
            <w:r>
              <w:t>2</w:t>
            </w:r>
          </w:p>
        </w:tc>
        <w:tc>
          <w:tcPr>
            <w:tcW w:w="270" w:type="dxa"/>
          </w:tcPr>
          <w:p w14:paraId="6D16B334" w14:textId="77777777" w:rsidR="00606D1E" w:rsidRPr="001F37E1" w:rsidRDefault="00606D1E" w:rsidP="00606D1E"/>
        </w:tc>
      </w:tr>
      <w:tr w:rsidR="00606D1E" w14:paraId="4B77786A" w14:textId="77777777" w:rsidTr="00EF4E29">
        <w:tc>
          <w:tcPr>
            <w:tcW w:w="630" w:type="dxa"/>
          </w:tcPr>
          <w:p w14:paraId="7AE27542" w14:textId="5053EE5C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9</w:t>
            </w:r>
          </w:p>
        </w:tc>
        <w:tc>
          <w:tcPr>
            <w:tcW w:w="5850" w:type="dxa"/>
          </w:tcPr>
          <w:p w14:paraId="5CB9531F" w14:textId="6EB56B87" w:rsidR="00606D1E" w:rsidRDefault="00606D1E" w:rsidP="00606D1E">
            <w:r>
              <w:t>Lazy / Active</w:t>
            </w:r>
          </w:p>
        </w:tc>
        <w:tc>
          <w:tcPr>
            <w:tcW w:w="2610" w:type="dxa"/>
          </w:tcPr>
          <w:p w14:paraId="4CB6A6B3" w14:textId="6086BD4F" w:rsidR="00606D1E" w:rsidRPr="001F37E1" w:rsidRDefault="00680AF8" w:rsidP="00606D1E">
            <w:r>
              <w:t>5</w:t>
            </w:r>
          </w:p>
        </w:tc>
        <w:tc>
          <w:tcPr>
            <w:tcW w:w="270" w:type="dxa"/>
          </w:tcPr>
          <w:p w14:paraId="16260416" w14:textId="77777777" w:rsidR="00606D1E" w:rsidRPr="001F37E1" w:rsidRDefault="00606D1E" w:rsidP="00606D1E"/>
        </w:tc>
      </w:tr>
    </w:tbl>
    <w:p w14:paraId="7C0331E5" w14:textId="2B49D080" w:rsidR="00E41F4E" w:rsidRDefault="00E41F4E">
      <w:pPr>
        <w:spacing w:before="120" w:after="0"/>
      </w:pPr>
      <w:r>
        <w:br w:type="page"/>
      </w:r>
    </w:p>
    <w:p w14:paraId="66F40729" w14:textId="77777777" w:rsidR="00E41F4E" w:rsidRDefault="00E41F4E"/>
    <w:tbl>
      <w:tblPr>
        <w:tblStyle w:val="Style3"/>
        <w:tblW w:w="5000" w:type="pct"/>
        <w:tblLayout w:type="fixed"/>
        <w:tblLook w:val="04A0" w:firstRow="1" w:lastRow="0" w:firstColumn="1" w:lastColumn="0" w:noHBand="0" w:noVBand="1"/>
        <w:tblDescription w:val="Put the plan into action table"/>
      </w:tblPr>
      <w:tblGrid>
        <w:gridCol w:w="630"/>
        <w:gridCol w:w="5850"/>
        <w:gridCol w:w="2610"/>
        <w:gridCol w:w="270"/>
      </w:tblGrid>
      <w:tr w:rsidR="00E41F4E" w14:paraId="38D92386" w14:textId="77777777" w:rsidTr="00E41F4E">
        <w:tc>
          <w:tcPr>
            <w:tcW w:w="630" w:type="dxa"/>
          </w:tcPr>
          <w:p w14:paraId="49949FFA" w14:textId="77777777" w:rsidR="00E41F4E" w:rsidRDefault="00E41F4E" w:rsidP="00EF4E29">
            <w:r>
              <w:t>Q</w:t>
            </w:r>
          </w:p>
        </w:tc>
        <w:tc>
          <w:tcPr>
            <w:tcW w:w="5850" w:type="dxa"/>
          </w:tcPr>
          <w:p w14:paraId="65CA2484" w14:textId="7CAF0875" w:rsidR="00E41F4E" w:rsidRDefault="00E41F4E" w:rsidP="00EF4E29">
            <w:r>
              <w:t xml:space="preserve">Color: </w:t>
            </w:r>
            <w:r w:rsidR="00606D1E">
              <w:t>Tricolor</w:t>
            </w:r>
          </w:p>
        </w:tc>
        <w:tc>
          <w:tcPr>
            <w:tcW w:w="2610" w:type="dxa"/>
          </w:tcPr>
          <w:p w14:paraId="16E7CEF9" w14:textId="77777777" w:rsidR="00E41F4E" w:rsidRPr="001F37E1" w:rsidRDefault="00E41F4E" w:rsidP="00EF4E29">
            <w:r>
              <w:t>Button:</w:t>
            </w:r>
          </w:p>
        </w:tc>
        <w:tc>
          <w:tcPr>
            <w:tcW w:w="270" w:type="dxa"/>
          </w:tcPr>
          <w:p w14:paraId="55FBD2F7" w14:textId="77777777" w:rsidR="00E41F4E" w:rsidRPr="001F37E1" w:rsidRDefault="00E41F4E" w:rsidP="00EF4E29"/>
        </w:tc>
      </w:tr>
      <w:tr w:rsidR="00606D1E" w14:paraId="17651C1D" w14:textId="77777777" w:rsidTr="00E41F4E">
        <w:tc>
          <w:tcPr>
            <w:tcW w:w="630" w:type="dxa"/>
          </w:tcPr>
          <w:p w14:paraId="7D34A4B1" w14:textId="219E170E" w:rsidR="00606D1E" w:rsidRPr="00D97A6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1</w:t>
            </w:r>
          </w:p>
        </w:tc>
        <w:tc>
          <w:tcPr>
            <w:tcW w:w="5850" w:type="dxa"/>
          </w:tcPr>
          <w:p w14:paraId="679F1269" w14:textId="3000EE9C" w:rsidR="00606D1E" w:rsidRDefault="00606D1E" w:rsidP="00606D1E">
            <w:r>
              <w:t>Intolerant / Tolerant</w:t>
            </w:r>
          </w:p>
        </w:tc>
        <w:tc>
          <w:tcPr>
            <w:tcW w:w="2610" w:type="dxa"/>
          </w:tcPr>
          <w:p w14:paraId="5C922693" w14:textId="2C1968E6" w:rsidR="00606D1E" w:rsidRPr="001F37E1" w:rsidRDefault="00680AF8" w:rsidP="00606D1E">
            <w:r>
              <w:t>6</w:t>
            </w:r>
          </w:p>
        </w:tc>
        <w:tc>
          <w:tcPr>
            <w:tcW w:w="270" w:type="dxa"/>
          </w:tcPr>
          <w:p w14:paraId="6DDECCD6" w14:textId="77777777" w:rsidR="00606D1E" w:rsidRPr="001F37E1" w:rsidRDefault="00606D1E" w:rsidP="00606D1E"/>
        </w:tc>
      </w:tr>
      <w:tr w:rsidR="00606D1E" w14:paraId="37CFD9D5" w14:textId="77777777" w:rsidTr="00E41F4E">
        <w:tc>
          <w:tcPr>
            <w:tcW w:w="630" w:type="dxa"/>
          </w:tcPr>
          <w:p w14:paraId="1CF44D71" w14:textId="217FA033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2</w:t>
            </w:r>
          </w:p>
        </w:tc>
        <w:tc>
          <w:tcPr>
            <w:tcW w:w="5850" w:type="dxa"/>
          </w:tcPr>
          <w:p w14:paraId="634BB7C6" w14:textId="2ECEA93F" w:rsidR="00606D1E" w:rsidRDefault="00606D1E" w:rsidP="00606D1E">
            <w:r>
              <w:t>Nosy / Aloof</w:t>
            </w:r>
          </w:p>
        </w:tc>
        <w:tc>
          <w:tcPr>
            <w:tcW w:w="2610" w:type="dxa"/>
          </w:tcPr>
          <w:p w14:paraId="6AD60AF5" w14:textId="65DA1A4A" w:rsidR="00606D1E" w:rsidRPr="001F37E1" w:rsidRDefault="00680AF8" w:rsidP="00606D1E">
            <w:r>
              <w:t>4</w:t>
            </w:r>
          </w:p>
        </w:tc>
        <w:tc>
          <w:tcPr>
            <w:tcW w:w="270" w:type="dxa"/>
          </w:tcPr>
          <w:p w14:paraId="306F45A7" w14:textId="77777777" w:rsidR="00606D1E" w:rsidRPr="001F37E1" w:rsidRDefault="00606D1E" w:rsidP="00606D1E"/>
        </w:tc>
      </w:tr>
      <w:tr w:rsidR="00606D1E" w14:paraId="085B6C00" w14:textId="77777777" w:rsidTr="00E41F4E">
        <w:tc>
          <w:tcPr>
            <w:tcW w:w="630" w:type="dxa"/>
          </w:tcPr>
          <w:p w14:paraId="3BE482C4" w14:textId="5DE9839E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3</w:t>
            </w:r>
          </w:p>
        </w:tc>
        <w:tc>
          <w:tcPr>
            <w:tcW w:w="5850" w:type="dxa"/>
          </w:tcPr>
          <w:p w14:paraId="4879707F" w14:textId="493F8FCE" w:rsidR="00606D1E" w:rsidRDefault="00606D1E" w:rsidP="00606D1E">
            <w:r>
              <w:t>Docile / Stubborn</w:t>
            </w:r>
          </w:p>
        </w:tc>
        <w:tc>
          <w:tcPr>
            <w:tcW w:w="2610" w:type="dxa"/>
          </w:tcPr>
          <w:p w14:paraId="75DD8310" w14:textId="7B2F87CF" w:rsidR="00606D1E" w:rsidRPr="001F37E1" w:rsidRDefault="00680AF8" w:rsidP="00606D1E">
            <w:r>
              <w:t>7</w:t>
            </w:r>
          </w:p>
        </w:tc>
        <w:tc>
          <w:tcPr>
            <w:tcW w:w="270" w:type="dxa"/>
          </w:tcPr>
          <w:p w14:paraId="4DF9EF3A" w14:textId="77777777" w:rsidR="00606D1E" w:rsidRPr="001F37E1" w:rsidRDefault="00606D1E" w:rsidP="00606D1E"/>
        </w:tc>
      </w:tr>
      <w:tr w:rsidR="00606D1E" w14:paraId="5B60241F" w14:textId="77777777" w:rsidTr="00E41F4E">
        <w:tc>
          <w:tcPr>
            <w:tcW w:w="630" w:type="dxa"/>
          </w:tcPr>
          <w:p w14:paraId="364AED01" w14:textId="626B3829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4</w:t>
            </w:r>
          </w:p>
        </w:tc>
        <w:tc>
          <w:tcPr>
            <w:tcW w:w="5850" w:type="dxa"/>
          </w:tcPr>
          <w:p w14:paraId="73731142" w14:textId="267CBB56" w:rsidR="00606D1E" w:rsidRDefault="00606D1E" w:rsidP="00606D1E">
            <w:r>
              <w:t>Hyper / Calm</w:t>
            </w:r>
          </w:p>
        </w:tc>
        <w:tc>
          <w:tcPr>
            <w:tcW w:w="2610" w:type="dxa"/>
          </w:tcPr>
          <w:p w14:paraId="2069FF46" w14:textId="697A04DC" w:rsidR="00606D1E" w:rsidRPr="001F37E1" w:rsidRDefault="00680AF8" w:rsidP="00606D1E">
            <w:r>
              <w:t>1</w:t>
            </w:r>
          </w:p>
        </w:tc>
        <w:tc>
          <w:tcPr>
            <w:tcW w:w="270" w:type="dxa"/>
          </w:tcPr>
          <w:p w14:paraId="1D72E24B" w14:textId="77777777" w:rsidR="00606D1E" w:rsidRPr="001F37E1" w:rsidRDefault="00606D1E" w:rsidP="00606D1E"/>
        </w:tc>
      </w:tr>
      <w:tr w:rsidR="00606D1E" w14:paraId="1F4E578F" w14:textId="77777777" w:rsidTr="00E41F4E">
        <w:tc>
          <w:tcPr>
            <w:tcW w:w="630" w:type="dxa"/>
          </w:tcPr>
          <w:p w14:paraId="1256A10A" w14:textId="46566F16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5</w:t>
            </w:r>
          </w:p>
        </w:tc>
        <w:tc>
          <w:tcPr>
            <w:tcW w:w="5850" w:type="dxa"/>
          </w:tcPr>
          <w:p w14:paraId="206CC611" w14:textId="1A2BA27E" w:rsidR="00606D1E" w:rsidRDefault="00606D1E" w:rsidP="00606D1E">
            <w:r>
              <w:t>Outgoing / Shy</w:t>
            </w:r>
          </w:p>
        </w:tc>
        <w:tc>
          <w:tcPr>
            <w:tcW w:w="2610" w:type="dxa"/>
          </w:tcPr>
          <w:p w14:paraId="07F72DF4" w14:textId="09196516" w:rsidR="00606D1E" w:rsidRPr="001F37E1" w:rsidRDefault="00680AF8" w:rsidP="00606D1E">
            <w:r>
              <w:t>3</w:t>
            </w:r>
          </w:p>
        </w:tc>
        <w:tc>
          <w:tcPr>
            <w:tcW w:w="270" w:type="dxa"/>
          </w:tcPr>
          <w:p w14:paraId="30AAB0D3" w14:textId="77777777" w:rsidR="00606D1E" w:rsidRPr="001F37E1" w:rsidRDefault="00606D1E" w:rsidP="00606D1E"/>
        </w:tc>
      </w:tr>
      <w:tr w:rsidR="00606D1E" w14:paraId="070C28CD" w14:textId="77777777" w:rsidTr="00E41F4E">
        <w:tc>
          <w:tcPr>
            <w:tcW w:w="630" w:type="dxa"/>
          </w:tcPr>
          <w:p w14:paraId="1B81D8AD" w14:textId="7CF071EF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6</w:t>
            </w:r>
          </w:p>
        </w:tc>
        <w:tc>
          <w:tcPr>
            <w:tcW w:w="5850" w:type="dxa"/>
          </w:tcPr>
          <w:p w14:paraId="5F622283" w14:textId="170583DB" w:rsidR="00606D1E" w:rsidRDefault="00606D1E" w:rsidP="00606D1E">
            <w:r>
              <w:t>Unfriendly / Friendly</w:t>
            </w:r>
          </w:p>
        </w:tc>
        <w:tc>
          <w:tcPr>
            <w:tcW w:w="2610" w:type="dxa"/>
          </w:tcPr>
          <w:p w14:paraId="52D2E83C" w14:textId="2E47A574" w:rsidR="00606D1E" w:rsidRPr="001F37E1" w:rsidRDefault="00680AF8" w:rsidP="00606D1E">
            <w:r>
              <w:t>2</w:t>
            </w:r>
          </w:p>
        </w:tc>
        <w:tc>
          <w:tcPr>
            <w:tcW w:w="270" w:type="dxa"/>
          </w:tcPr>
          <w:p w14:paraId="00242E2D" w14:textId="77777777" w:rsidR="00606D1E" w:rsidRPr="001F37E1" w:rsidRDefault="00606D1E" w:rsidP="00606D1E"/>
        </w:tc>
      </w:tr>
      <w:tr w:rsidR="00606D1E" w14:paraId="7E7C361A" w14:textId="77777777" w:rsidTr="00E41F4E">
        <w:tc>
          <w:tcPr>
            <w:tcW w:w="630" w:type="dxa"/>
          </w:tcPr>
          <w:p w14:paraId="7885F9A4" w14:textId="2F4FE0F3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7</w:t>
            </w:r>
          </w:p>
        </w:tc>
        <w:tc>
          <w:tcPr>
            <w:tcW w:w="5850" w:type="dxa"/>
          </w:tcPr>
          <w:p w14:paraId="46C7077F" w14:textId="49A0385B" w:rsidR="00606D1E" w:rsidRDefault="00606D1E" w:rsidP="00606D1E">
            <w:r>
              <w:t>Untrainable / Trainable</w:t>
            </w:r>
          </w:p>
        </w:tc>
        <w:tc>
          <w:tcPr>
            <w:tcW w:w="2610" w:type="dxa"/>
          </w:tcPr>
          <w:p w14:paraId="5C7778AA" w14:textId="0DA33048" w:rsidR="00606D1E" w:rsidRPr="001F37E1" w:rsidRDefault="00680AF8" w:rsidP="00606D1E">
            <w:r>
              <w:t>4</w:t>
            </w:r>
          </w:p>
        </w:tc>
        <w:tc>
          <w:tcPr>
            <w:tcW w:w="270" w:type="dxa"/>
          </w:tcPr>
          <w:p w14:paraId="6E5CF051" w14:textId="77777777" w:rsidR="00606D1E" w:rsidRPr="001F37E1" w:rsidRDefault="00606D1E" w:rsidP="00606D1E"/>
        </w:tc>
      </w:tr>
      <w:tr w:rsidR="00606D1E" w14:paraId="1ADEB3F4" w14:textId="77777777" w:rsidTr="00E41F4E">
        <w:tc>
          <w:tcPr>
            <w:tcW w:w="630" w:type="dxa"/>
          </w:tcPr>
          <w:p w14:paraId="34FEA061" w14:textId="14F9DB04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8</w:t>
            </w:r>
          </w:p>
        </w:tc>
        <w:tc>
          <w:tcPr>
            <w:tcW w:w="5850" w:type="dxa"/>
          </w:tcPr>
          <w:p w14:paraId="275B7A8A" w14:textId="229EE60F" w:rsidR="00606D1E" w:rsidRDefault="00606D1E" w:rsidP="00606D1E">
            <w:r>
              <w:t>Undaring / Bold</w:t>
            </w:r>
          </w:p>
        </w:tc>
        <w:tc>
          <w:tcPr>
            <w:tcW w:w="2610" w:type="dxa"/>
          </w:tcPr>
          <w:p w14:paraId="7B78B6AD" w14:textId="487FE52A" w:rsidR="00606D1E" w:rsidRPr="001F37E1" w:rsidRDefault="00680AF8" w:rsidP="00606D1E">
            <w:r>
              <w:t>3</w:t>
            </w:r>
          </w:p>
        </w:tc>
        <w:tc>
          <w:tcPr>
            <w:tcW w:w="270" w:type="dxa"/>
          </w:tcPr>
          <w:p w14:paraId="6105140A" w14:textId="77777777" w:rsidR="00606D1E" w:rsidRPr="001F37E1" w:rsidRDefault="00606D1E" w:rsidP="00606D1E"/>
        </w:tc>
      </w:tr>
      <w:tr w:rsidR="00606D1E" w14:paraId="4AEC6F89" w14:textId="77777777" w:rsidTr="00E41F4E">
        <w:tc>
          <w:tcPr>
            <w:tcW w:w="630" w:type="dxa"/>
          </w:tcPr>
          <w:p w14:paraId="40736BD9" w14:textId="549937AD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9</w:t>
            </w:r>
          </w:p>
        </w:tc>
        <w:tc>
          <w:tcPr>
            <w:tcW w:w="5850" w:type="dxa"/>
          </w:tcPr>
          <w:p w14:paraId="26FD379B" w14:textId="44EC8F9C" w:rsidR="00606D1E" w:rsidRDefault="00606D1E" w:rsidP="00606D1E">
            <w:r>
              <w:t>Lazy / Active</w:t>
            </w:r>
          </w:p>
        </w:tc>
        <w:tc>
          <w:tcPr>
            <w:tcW w:w="2610" w:type="dxa"/>
          </w:tcPr>
          <w:p w14:paraId="5B4AEBA1" w14:textId="6D876023" w:rsidR="00606D1E" w:rsidRPr="001F37E1" w:rsidRDefault="00680AF8" w:rsidP="00606D1E">
            <w:r>
              <w:t>6</w:t>
            </w:r>
          </w:p>
        </w:tc>
        <w:tc>
          <w:tcPr>
            <w:tcW w:w="270" w:type="dxa"/>
          </w:tcPr>
          <w:p w14:paraId="643E73C6" w14:textId="77777777" w:rsidR="00606D1E" w:rsidRPr="001F37E1" w:rsidRDefault="00606D1E" w:rsidP="00606D1E"/>
        </w:tc>
      </w:tr>
    </w:tbl>
    <w:p w14:paraId="0333F539" w14:textId="77777777" w:rsidR="00DC607B" w:rsidRDefault="00DC607B"/>
    <w:tbl>
      <w:tblPr>
        <w:tblStyle w:val="Style3"/>
        <w:tblW w:w="5000" w:type="pct"/>
        <w:tblLayout w:type="fixed"/>
        <w:tblLook w:val="04A0" w:firstRow="1" w:lastRow="0" w:firstColumn="1" w:lastColumn="0" w:noHBand="0" w:noVBand="1"/>
        <w:tblDescription w:val="Put the plan into action table"/>
      </w:tblPr>
      <w:tblGrid>
        <w:gridCol w:w="630"/>
        <w:gridCol w:w="5850"/>
        <w:gridCol w:w="2610"/>
        <w:gridCol w:w="270"/>
      </w:tblGrid>
      <w:tr w:rsidR="00DC607B" w14:paraId="3569432D" w14:textId="77777777" w:rsidTr="00EF4E29">
        <w:tc>
          <w:tcPr>
            <w:tcW w:w="630" w:type="dxa"/>
          </w:tcPr>
          <w:p w14:paraId="474CEA54" w14:textId="77777777" w:rsidR="00DC607B" w:rsidRDefault="00DC607B" w:rsidP="00EF4E29">
            <w:r>
              <w:t>Q</w:t>
            </w:r>
          </w:p>
        </w:tc>
        <w:tc>
          <w:tcPr>
            <w:tcW w:w="5850" w:type="dxa"/>
          </w:tcPr>
          <w:p w14:paraId="6CC66205" w14:textId="7D6F3559" w:rsidR="00DC607B" w:rsidRDefault="00DC607B" w:rsidP="00EF4E29">
            <w:r>
              <w:t xml:space="preserve">Color: </w:t>
            </w:r>
            <w:r w:rsidR="00606D1E">
              <w:t>Tabby</w:t>
            </w:r>
          </w:p>
        </w:tc>
        <w:tc>
          <w:tcPr>
            <w:tcW w:w="2610" w:type="dxa"/>
          </w:tcPr>
          <w:p w14:paraId="11AB3AED" w14:textId="77777777" w:rsidR="00DC607B" w:rsidRPr="001F37E1" w:rsidRDefault="00DC607B" w:rsidP="00EF4E29">
            <w:r>
              <w:t>Button:</w:t>
            </w:r>
          </w:p>
        </w:tc>
        <w:tc>
          <w:tcPr>
            <w:tcW w:w="270" w:type="dxa"/>
          </w:tcPr>
          <w:p w14:paraId="71005928" w14:textId="77777777" w:rsidR="00DC607B" w:rsidRPr="001F37E1" w:rsidRDefault="00DC607B" w:rsidP="00EF4E29"/>
        </w:tc>
      </w:tr>
      <w:tr w:rsidR="00606D1E" w14:paraId="5C215656" w14:textId="77777777" w:rsidTr="00EF4E29">
        <w:tc>
          <w:tcPr>
            <w:tcW w:w="630" w:type="dxa"/>
          </w:tcPr>
          <w:p w14:paraId="2242E1B4" w14:textId="77777777" w:rsidR="00606D1E" w:rsidRPr="00D97A6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1</w:t>
            </w:r>
          </w:p>
        </w:tc>
        <w:tc>
          <w:tcPr>
            <w:tcW w:w="5850" w:type="dxa"/>
          </w:tcPr>
          <w:p w14:paraId="7AD96D62" w14:textId="1E722F35" w:rsidR="00606D1E" w:rsidRDefault="00606D1E" w:rsidP="00606D1E">
            <w:r>
              <w:t>Intolerant / Tolerant</w:t>
            </w:r>
          </w:p>
        </w:tc>
        <w:tc>
          <w:tcPr>
            <w:tcW w:w="2610" w:type="dxa"/>
          </w:tcPr>
          <w:p w14:paraId="0246553F" w14:textId="2B9A0B0E" w:rsidR="00606D1E" w:rsidRPr="001F37E1" w:rsidRDefault="00F329CF" w:rsidP="00606D1E">
            <w:r>
              <w:t>2</w:t>
            </w:r>
          </w:p>
        </w:tc>
        <w:tc>
          <w:tcPr>
            <w:tcW w:w="270" w:type="dxa"/>
          </w:tcPr>
          <w:p w14:paraId="5F41031D" w14:textId="77777777" w:rsidR="00606D1E" w:rsidRPr="001F37E1" w:rsidRDefault="00606D1E" w:rsidP="00606D1E"/>
        </w:tc>
      </w:tr>
      <w:tr w:rsidR="00606D1E" w14:paraId="394CDFFA" w14:textId="77777777" w:rsidTr="00EF4E29">
        <w:tc>
          <w:tcPr>
            <w:tcW w:w="630" w:type="dxa"/>
          </w:tcPr>
          <w:p w14:paraId="05FA1A2E" w14:textId="77777777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2</w:t>
            </w:r>
          </w:p>
        </w:tc>
        <w:tc>
          <w:tcPr>
            <w:tcW w:w="5850" w:type="dxa"/>
          </w:tcPr>
          <w:p w14:paraId="66CB10A1" w14:textId="1D89B410" w:rsidR="00606D1E" w:rsidRDefault="00606D1E" w:rsidP="00606D1E">
            <w:r>
              <w:t>Nosy / Aloof</w:t>
            </w:r>
          </w:p>
        </w:tc>
        <w:tc>
          <w:tcPr>
            <w:tcW w:w="2610" w:type="dxa"/>
          </w:tcPr>
          <w:p w14:paraId="1749D9FD" w14:textId="4FA6D766" w:rsidR="00606D1E" w:rsidRPr="001F37E1" w:rsidRDefault="00F329CF" w:rsidP="00606D1E">
            <w:r>
              <w:t>3</w:t>
            </w:r>
          </w:p>
        </w:tc>
        <w:tc>
          <w:tcPr>
            <w:tcW w:w="270" w:type="dxa"/>
          </w:tcPr>
          <w:p w14:paraId="073C8F2A" w14:textId="77777777" w:rsidR="00606D1E" w:rsidRPr="001F37E1" w:rsidRDefault="00606D1E" w:rsidP="00606D1E"/>
        </w:tc>
      </w:tr>
      <w:tr w:rsidR="00606D1E" w14:paraId="6E39DF39" w14:textId="77777777" w:rsidTr="00EF4E29">
        <w:tc>
          <w:tcPr>
            <w:tcW w:w="630" w:type="dxa"/>
          </w:tcPr>
          <w:p w14:paraId="5539499E" w14:textId="77777777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360" w:hanging="288"/>
            </w:pPr>
            <w:r>
              <w:t>3</w:t>
            </w:r>
          </w:p>
        </w:tc>
        <w:tc>
          <w:tcPr>
            <w:tcW w:w="5850" w:type="dxa"/>
          </w:tcPr>
          <w:p w14:paraId="11CA1D66" w14:textId="46CD78F1" w:rsidR="00606D1E" w:rsidRDefault="00606D1E" w:rsidP="00606D1E">
            <w:r>
              <w:t>Docile / Stubborn</w:t>
            </w:r>
          </w:p>
        </w:tc>
        <w:tc>
          <w:tcPr>
            <w:tcW w:w="2610" w:type="dxa"/>
          </w:tcPr>
          <w:p w14:paraId="11D69438" w14:textId="4EA2508D" w:rsidR="00606D1E" w:rsidRPr="001F37E1" w:rsidRDefault="00F329CF" w:rsidP="00606D1E">
            <w:r>
              <w:t>3</w:t>
            </w:r>
          </w:p>
        </w:tc>
        <w:tc>
          <w:tcPr>
            <w:tcW w:w="270" w:type="dxa"/>
          </w:tcPr>
          <w:p w14:paraId="7000EABA" w14:textId="77777777" w:rsidR="00606D1E" w:rsidRPr="001F37E1" w:rsidRDefault="00606D1E" w:rsidP="00606D1E"/>
        </w:tc>
      </w:tr>
      <w:tr w:rsidR="00606D1E" w14:paraId="11ABA611" w14:textId="77777777" w:rsidTr="00EF4E29">
        <w:tc>
          <w:tcPr>
            <w:tcW w:w="630" w:type="dxa"/>
          </w:tcPr>
          <w:p w14:paraId="3D357F13" w14:textId="77777777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4</w:t>
            </w:r>
          </w:p>
        </w:tc>
        <w:tc>
          <w:tcPr>
            <w:tcW w:w="5850" w:type="dxa"/>
          </w:tcPr>
          <w:p w14:paraId="4858CEFF" w14:textId="53A5990E" w:rsidR="00606D1E" w:rsidRDefault="00606D1E" w:rsidP="00606D1E">
            <w:r>
              <w:t>Hyper / Calm</w:t>
            </w:r>
          </w:p>
        </w:tc>
        <w:tc>
          <w:tcPr>
            <w:tcW w:w="2610" w:type="dxa"/>
          </w:tcPr>
          <w:p w14:paraId="1209F756" w14:textId="43F90BA9" w:rsidR="00606D1E" w:rsidRPr="001F37E1" w:rsidRDefault="00F329CF" w:rsidP="00606D1E">
            <w:r>
              <w:t>4</w:t>
            </w:r>
          </w:p>
        </w:tc>
        <w:tc>
          <w:tcPr>
            <w:tcW w:w="270" w:type="dxa"/>
          </w:tcPr>
          <w:p w14:paraId="23626AE5" w14:textId="77777777" w:rsidR="00606D1E" w:rsidRPr="001F37E1" w:rsidRDefault="00606D1E" w:rsidP="00606D1E"/>
        </w:tc>
      </w:tr>
      <w:tr w:rsidR="00606D1E" w14:paraId="245FF343" w14:textId="77777777" w:rsidTr="00EF4E29">
        <w:tc>
          <w:tcPr>
            <w:tcW w:w="630" w:type="dxa"/>
          </w:tcPr>
          <w:p w14:paraId="010E899C" w14:textId="77777777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5</w:t>
            </w:r>
          </w:p>
        </w:tc>
        <w:tc>
          <w:tcPr>
            <w:tcW w:w="5850" w:type="dxa"/>
          </w:tcPr>
          <w:p w14:paraId="25C1D853" w14:textId="12ED9052" w:rsidR="00606D1E" w:rsidRDefault="00606D1E" w:rsidP="00606D1E">
            <w:r>
              <w:t>Outgoing / Shy</w:t>
            </w:r>
          </w:p>
        </w:tc>
        <w:tc>
          <w:tcPr>
            <w:tcW w:w="2610" w:type="dxa"/>
          </w:tcPr>
          <w:p w14:paraId="1894B9E7" w14:textId="44413573" w:rsidR="00606D1E" w:rsidRPr="001F37E1" w:rsidRDefault="00F329CF" w:rsidP="00606D1E">
            <w:r>
              <w:t>4</w:t>
            </w:r>
          </w:p>
        </w:tc>
        <w:tc>
          <w:tcPr>
            <w:tcW w:w="270" w:type="dxa"/>
          </w:tcPr>
          <w:p w14:paraId="1CAC986B" w14:textId="77777777" w:rsidR="00606D1E" w:rsidRPr="001F37E1" w:rsidRDefault="00606D1E" w:rsidP="00606D1E"/>
        </w:tc>
      </w:tr>
      <w:tr w:rsidR="00606D1E" w14:paraId="1555BD42" w14:textId="77777777" w:rsidTr="00EF4E29">
        <w:tc>
          <w:tcPr>
            <w:tcW w:w="630" w:type="dxa"/>
          </w:tcPr>
          <w:p w14:paraId="10041DE2" w14:textId="77777777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6</w:t>
            </w:r>
          </w:p>
        </w:tc>
        <w:tc>
          <w:tcPr>
            <w:tcW w:w="5850" w:type="dxa"/>
          </w:tcPr>
          <w:p w14:paraId="08FB1C58" w14:textId="3EC65249" w:rsidR="00606D1E" w:rsidRDefault="00606D1E" w:rsidP="00606D1E">
            <w:r>
              <w:t>Unfriendly / Friendly</w:t>
            </w:r>
          </w:p>
        </w:tc>
        <w:tc>
          <w:tcPr>
            <w:tcW w:w="2610" w:type="dxa"/>
          </w:tcPr>
          <w:p w14:paraId="247AFE66" w14:textId="14AC5B91" w:rsidR="00606D1E" w:rsidRPr="001F37E1" w:rsidRDefault="00F329CF" w:rsidP="00606D1E">
            <w:r>
              <w:t>6</w:t>
            </w:r>
          </w:p>
        </w:tc>
        <w:tc>
          <w:tcPr>
            <w:tcW w:w="270" w:type="dxa"/>
          </w:tcPr>
          <w:p w14:paraId="1D7E6783" w14:textId="77777777" w:rsidR="00606D1E" w:rsidRPr="001F37E1" w:rsidRDefault="00606D1E" w:rsidP="00606D1E"/>
        </w:tc>
      </w:tr>
      <w:tr w:rsidR="00606D1E" w14:paraId="585FE3B0" w14:textId="77777777" w:rsidTr="00EF4E29">
        <w:tc>
          <w:tcPr>
            <w:tcW w:w="630" w:type="dxa"/>
          </w:tcPr>
          <w:p w14:paraId="154A52B3" w14:textId="77777777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7</w:t>
            </w:r>
          </w:p>
        </w:tc>
        <w:tc>
          <w:tcPr>
            <w:tcW w:w="5850" w:type="dxa"/>
          </w:tcPr>
          <w:p w14:paraId="5F536452" w14:textId="594F92B5" w:rsidR="00606D1E" w:rsidRDefault="00606D1E" w:rsidP="00606D1E">
            <w:r>
              <w:t>Untrainable / Trainable</w:t>
            </w:r>
          </w:p>
        </w:tc>
        <w:tc>
          <w:tcPr>
            <w:tcW w:w="2610" w:type="dxa"/>
          </w:tcPr>
          <w:p w14:paraId="1D3C8455" w14:textId="33417489" w:rsidR="00606D1E" w:rsidRPr="001F37E1" w:rsidRDefault="00F329CF" w:rsidP="00606D1E">
            <w:r>
              <w:t>6</w:t>
            </w:r>
          </w:p>
        </w:tc>
        <w:tc>
          <w:tcPr>
            <w:tcW w:w="270" w:type="dxa"/>
          </w:tcPr>
          <w:p w14:paraId="35AD6747" w14:textId="77777777" w:rsidR="00606D1E" w:rsidRPr="001F37E1" w:rsidRDefault="00606D1E" w:rsidP="00606D1E"/>
        </w:tc>
      </w:tr>
      <w:tr w:rsidR="00606D1E" w14:paraId="21027533" w14:textId="77777777" w:rsidTr="00EF4E29">
        <w:tc>
          <w:tcPr>
            <w:tcW w:w="630" w:type="dxa"/>
          </w:tcPr>
          <w:p w14:paraId="71AEA90E" w14:textId="2E5E954A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8</w:t>
            </w:r>
          </w:p>
        </w:tc>
        <w:tc>
          <w:tcPr>
            <w:tcW w:w="5850" w:type="dxa"/>
          </w:tcPr>
          <w:p w14:paraId="54988149" w14:textId="5CBC21F0" w:rsidR="00606D1E" w:rsidRDefault="00606D1E" w:rsidP="00606D1E">
            <w:r>
              <w:t>Undaring / Bold</w:t>
            </w:r>
          </w:p>
        </w:tc>
        <w:tc>
          <w:tcPr>
            <w:tcW w:w="2610" w:type="dxa"/>
          </w:tcPr>
          <w:p w14:paraId="79A4A974" w14:textId="712081B6" w:rsidR="00606D1E" w:rsidRPr="001F37E1" w:rsidRDefault="00F329CF" w:rsidP="00606D1E">
            <w:r>
              <w:t>7</w:t>
            </w:r>
          </w:p>
        </w:tc>
        <w:tc>
          <w:tcPr>
            <w:tcW w:w="270" w:type="dxa"/>
          </w:tcPr>
          <w:p w14:paraId="3D05C279" w14:textId="77777777" w:rsidR="00606D1E" w:rsidRPr="001F37E1" w:rsidRDefault="00606D1E" w:rsidP="00606D1E"/>
        </w:tc>
      </w:tr>
      <w:tr w:rsidR="00606D1E" w14:paraId="42E40573" w14:textId="77777777" w:rsidTr="00EF4E29">
        <w:tc>
          <w:tcPr>
            <w:tcW w:w="630" w:type="dxa"/>
          </w:tcPr>
          <w:p w14:paraId="7656E5D0" w14:textId="01A93D16" w:rsidR="00606D1E" w:rsidRDefault="00606D1E" w:rsidP="00606D1E">
            <w:pPr>
              <w:pStyle w:val="ListNumber"/>
              <w:numPr>
                <w:ilvl w:val="0"/>
                <w:numId w:val="0"/>
              </w:numPr>
              <w:ind w:left="72"/>
            </w:pPr>
            <w:r>
              <w:t>9</w:t>
            </w:r>
          </w:p>
        </w:tc>
        <w:tc>
          <w:tcPr>
            <w:tcW w:w="5850" w:type="dxa"/>
          </w:tcPr>
          <w:p w14:paraId="7EBB56EB" w14:textId="386EDB84" w:rsidR="00606D1E" w:rsidRDefault="00606D1E" w:rsidP="00606D1E">
            <w:r>
              <w:t>Lazy / Active</w:t>
            </w:r>
          </w:p>
        </w:tc>
        <w:tc>
          <w:tcPr>
            <w:tcW w:w="2610" w:type="dxa"/>
          </w:tcPr>
          <w:p w14:paraId="74026709" w14:textId="071D0A13" w:rsidR="00606D1E" w:rsidRPr="001F37E1" w:rsidRDefault="00F329CF" w:rsidP="00606D1E">
            <w:r>
              <w:t>7</w:t>
            </w:r>
          </w:p>
        </w:tc>
        <w:tc>
          <w:tcPr>
            <w:tcW w:w="270" w:type="dxa"/>
          </w:tcPr>
          <w:p w14:paraId="1B37B33E" w14:textId="77777777" w:rsidR="00606D1E" w:rsidRPr="001F37E1" w:rsidRDefault="00606D1E" w:rsidP="00606D1E"/>
        </w:tc>
      </w:tr>
    </w:tbl>
    <w:p w14:paraId="338D1AE1" w14:textId="77777777" w:rsidR="00DC607B" w:rsidRDefault="00DC607B"/>
    <w:p w14:paraId="78DCBC90" w14:textId="77777777" w:rsidR="0089489F" w:rsidRDefault="0089489F"/>
    <w:p w14:paraId="37BB8599" w14:textId="77777777" w:rsidR="0089489F" w:rsidRDefault="0089489F"/>
    <w:p w14:paraId="3560556A" w14:textId="77777777" w:rsidR="0089489F" w:rsidRDefault="0089489F"/>
    <w:p w14:paraId="2B578B30" w14:textId="77777777" w:rsidR="0089489F" w:rsidRDefault="0089489F"/>
    <w:p w14:paraId="447FEF77" w14:textId="77777777" w:rsidR="0089489F" w:rsidRDefault="0089489F"/>
    <w:p w14:paraId="0D37BF31" w14:textId="77777777" w:rsidR="0089489F" w:rsidRDefault="0089489F"/>
    <w:p w14:paraId="76FCD21D" w14:textId="77777777" w:rsidR="0089489F" w:rsidRDefault="0089489F"/>
    <w:p w14:paraId="44AF42CE" w14:textId="77777777" w:rsidR="0089489F" w:rsidRDefault="0089489F"/>
    <w:p w14:paraId="05A7D44B" w14:textId="77777777" w:rsidR="0089489F" w:rsidRDefault="0089489F"/>
    <w:p w14:paraId="03685E88" w14:textId="77777777" w:rsidR="0089489F" w:rsidRDefault="0089489F"/>
    <w:p w14:paraId="3B6EA2AE" w14:textId="77777777" w:rsidR="0089489F" w:rsidRDefault="0089489F"/>
    <w:p w14:paraId="7359C098" w14:textId="77777777" w:rsidR="0089489F" w:rsidRDefault="0089489F"/>
    <w:p w14:paraId="56B39BE3" w14:textId="77777777" w:rsidR="0089489F" w:rsidRDefault="0089489F"/>
    <w:p w14:paraId="5E2402CB" w14:textId="41B7C068" w:rsidR="0089489F" w:rsidRDefault="0089489F">
      <w:pPr>
        <w:spacing w:before="120" w:after="0"/>
      </w:pPr>
      <w:r>
        <w:br w:type="page"/>
      </w:r>
    </w:p>
    <w:p w14:paraId="2ED919DC" w14:textId="77777777" w:rsidR="0089489F" w:rsidRDefault="0089489F" w:rsidP="0089489F"/>
    <w:tbl>
      <w:tblPr>
        <w:tblW w:w="0" w:type="auto"/>
        <w:tblBorders>
          <w:top w:val="single" w:sz="12" w:space="0" w:color="92C527" w:themeColor="accent3" w:themeShade="BF"/>
        </w:tblBorders>
        <w:tblLook w:val="0600" w:firstRow="0" w:lastRow="0" w:firstColumn="0" w:lastColumn="0" w:noHBand="1" w:noVBand="1"/>
      </w:tblPr>
      <w:tblGrid>
        <w:gridCol w:w="9350"/>
      </w:tblGrid>
      <w:tr w:rsidR="0089489F" w:rsidRPr="004E2DEB" w14:paraId="79F8EF79" w14:textId="77777777" w:rsidTr="00EF4E29">
        <w:tc>
          <w:tcPr>
            <w:tcW w:w="9350" w:type="dxa"/>
          </w:tcPr>
          <w:p w14:paraId="59C1C6EA" w14:textId="36AB1A46" w:rsidR="0089489F" w:rsidRPr="004E2DEB" w:rsidRDefault="0089489F" w:rsidP="00EF4E29">
            <w:pPr>
              <w:pStyle w:val="Heading2"/>
              <w:rPr>
                <w:rStyle w:val="Heading1Char"/>
                <w:rFonts w:asciiTheme="minorHAnsi" w:hAnsiTheme="minorHAnsi"/>
                <w:caps/>
                <w:noProof w:val="0"/>
                <w:color w:val="62841A" w:themeColor="accent3" w:themeShade="80"/>
                <w:spacing w:val="20"/>
                <w:kern w:val="22"/>
                <w:sz w:val="32"/>
                <w:szCs w:val="24"/>
              </w:rPr>
            </w:pPr>
            <w:r>
              <w:rPr>
                <w:rStyle w:val="Heading1Char"/>
                <w:rFonts w:asciiTheme="minorHAnsi" w:hAnsiTheme="minorHAnsi"/>
                <w:noProof w:val="0"/>
                <w:color w:val="62841A" w:themeColor="accent3" w:themeShade="80"/>
                <w:spacing w:val="20"/>
                <w:kern w:val="22"/>
                <w:sz w:val="32"/>
                <w:szCs w:val="24"/>
              </w:rPr>
              <w:t>B</w:t>
            </w:r>
            <w:r>
              <w:rPr>
                <w:rStyle w:val="Heading1Char"/>
                <w:color w:val="62841A" w:themeColor="accent3" w:themeShade="80"/>
                <w:spacing w:val="20"/>
                <w:kern w:val="22"/>
                <w:sz w:val="32"/>
                <w:szCs w:val="24"/>
              </w:rPr>
              <w:t>acking Science</w:t>
            </w:r>
          </w:p>
        </w:tc>
      </w:tr>
    </w:tbl>
    <w:p w14:paraId="415D2ECC" w14:textId="77777777" w:rsidR="0089489F" w:rsidRDefault="0089489F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1258"/>
        <w:gridCol w:w="1043"/>
        <w:gridCol w:w="1014"/>
        <w:gridCol w:w="937"/>
        <w:gridCol w:w="1182"/>
        <w:gridCol w:w="1258"/>
        <w:gridCol w:w="1105"/>
      </w:tblGrid>
      <w:tr w:rsidR="000E3ED0" w:rsidRPr="0012511F" w14:paraId="375055C9" w14:textId="77777777" w:rsidTr="001251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2CBC0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C27BA0"/>
                <w:kern w:val="0"/>
                <w:sz w:val="16"/>
                <w:szCs w:val="16"/>
                <w:lang w:eastAsia="en-US"/>
                <w14:ligatures w14:val="none"/>
              </w:rPr>
              <w:t>Tolerance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F803C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73E75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40557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DB7BD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EC566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797B9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45A7D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2</w:t>
            </w:r>
          </w:p>
        </w:tc>
      </w:tr>
      <w:tr w:rsidR="000E3ED0" w:rsidRPr="0012511F" w14:paraId="522F3F3C" w14:textId="77777777" w:rsidTr="001251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7DAE9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FF9900"/>
                <w:kern w:val="0"/>
                <w:sz w:val="16"/>
                <w:szCs w:val="16"/>
                <w:lang w:eastAsia="en-US"/>
                <w14:ligatures w14:val="none"/>
              </w:rPr>
              <w:t>Aloof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5DCCA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3D114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8BFBD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08D7B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056A9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98D54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F93A0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3</w:t>
            </w:r>
          </w:p>
        </w:tc>
      </w:tr>
      <w:tr w:rsidR="000E3ED0" w:rsidRPr="0012511F" w14:paraId="0D2AAEA3" w14:textId="77777777" w:rsidTr="001251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9C007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1C4587"/>
                <w:kern w:val="0"/>
                <w:sz w:val="16"/>
                <w:szCs w:val="16"/>
                <w:lang w:eastAsia="en-US"/>
                <w14:ligatures w14:val="none"/>
              </w:rPr>
              <w:t>Stubborn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8C794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D3622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28720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6A91E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2E393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16C05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9F220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3</w:t>
            </w:r>
          </w:p>
        </w:tc>
      </w:tr>
      <w:tr w:rsidR="000E3ED0" w:rsidRPr="0012511F" w14:paraId="689E4F8D" w14:textId="77777777" w:rsidTr="001251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A641A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6AA84F"/>
                <w:kern w:val="0"/>
                <w:sz w:val="16"/>
                <w:szCs w:val="16"/>
                <w:lang w:eastAsia="en-US"/>
                <w14:ligatures w14:val="none"/>
              </w:rPr>
              <w:t>Calm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F1ED3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E5547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A495B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CE341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6FB1E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CAB2D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FD228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4</w:t>
            </w:r>
          </w:p>
        </w:tc>
      </w:tr>
      <w:tr w:rsidR="000E3ED0" w:rsidRPr="0012511F" w14:paraId="7FED363C" w14:textId="77777777" w:rsidTr="001251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EBA5A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FF00FF"/>
                <w:kern w:val="0"/>
                <w:sz w:val="16"/>
                <w:szCs w:val="16"/>
                <w:lang w:eastAsia="en-US"/>
                <w14:ligatures w14:val="none"/>
              </w:rPr>
              <w:t>Shy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FD846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8DD81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6833E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5B225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0205D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67157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7037B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4</w:t>
            </w:r>
          </w:p>
        </w:tc>
      </w:tr>
      <w:tr w:rsidR="000E3ED0" w:rsidRPr="0012511F" w14:paraId="7CC98715" w14:textId="77777777" w:rsidTr="001251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6909C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6D9EEB"/>
                <w:kern w:val="0"/>
                <w:sz w:val="16"/>
                <w:szCs w:val="16"/>
                <w:lang w:eastAsia="en-US"/>
                <w14:ligatures w14:val="none"/>
              </w:rPr>
              <w:t>Friendly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69168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5095D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512AD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A1AD0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37E99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C7E10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CF46B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6</w:t>
            </w:r>
          </w:p>
        </w:tc>
      </w:tr>
      <w:tr w:rsidR="000E3ED0" w:rsidRPr="0012511F" w14:paraId="1B2DD6D9" w14:textId="77777777" w:rsidTr="001251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02524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b/>
                <w:bCs/>
                <w:color w:val="2D3B45"/>
                <w:kern w:val="0"/>
                <w:sz w:val="16"/>
                <w:szCs w:val="16"/>
                <w:lang w:eastAsia="en-US"/>
                <w14:ligatures w14:val="none"/>
              </w:rPr>
              <w:t>Trainable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DC14D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D7E0A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92204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AF23C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BA82A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F07DC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4A07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6</w:t>
            </w:r>
          </w:p>
        </w:tc>
      </w:tr>
      <w:tr w:rsidR="000E3ED0" w:rsidRPr="0012511F" w14:paraId="62DE8448" w14:textId="77777777" w:rsidTr="001251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7F050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B45F06"/>
                <w:kern w:val="0"/>
                <w:sz w:val="16"/>
                <w:szCs w:val="16"/>
                <w:lang w:eastAsia="en-US"/>
                <w14:ligatures w14:val="none"/>
              </w:rPr>
              <w:t>Bold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B10B9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D2CA6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6B2EC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AE0AC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A17A1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9399B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3B90B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7</w:t>
            </w:r>
          </w:p>
        </w:tc>
      </w:tr>
      <w:tr w:rsidR="000E3ED0" w:rsidRPr="0012511F" w14:paraId="5ABDC840" w14:textId="77777777" w:rsidTr="001251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59B38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FF0000"/>
                <w:kern w:val="0"/>
                <w:sz w:val="16"/>
                <w:szCs w:val="16"/>
                <w:lang w:eastAsia="en-US"/>
                <w14:ligatures w14:val="none"/>
              </w:rPr>
              <w:t>Active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07DBF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4F062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6E44D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12BD2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0CED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BC0D4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171F7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US"/>
                <w14:ligatures w14:val="none"/>
              </w:rPr>
              <w:t>7</w:t>
            </w:r>
          </w:p>
        </w:tc>
      </w:tr>
      <w:tr w:rsidR="000E3ED0" w:rsidRPr="0012511F" w14:paraId="1CAABC3B" w14:textId="77777777" w:rsidTr="001251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82FF1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41195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2D3B45"/>
                <w:kern w:val="0"/>
                <w:sz w:val="16"/>
                <w:szCs w:val="16"/>
                <w:lang w:eastAsia="en-US"/>
                <w14:ligatures w14:val="none"/>
              </w:rPr>
              <w:t>Orange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36396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2D3B45"/>
                <w:kern w:val="0"/>
                <w:sz w:val="16"/>
                <w:szCs w:val="16"/>
                <w:lang w:eastAsia="en-US"/>
                <w14:ligatures w14:val="none"/>
              </w:rPr>
              <w:t>White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03EE5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2D3B45"/>
                <w:kern w:val="0"/>
                <w:sz w:val="16"/>
                <w:szCs w:val="16"/>
                <w:lang w:eastAsia="en-US"/>
                <w14:ligatures w14:val="none"/>
              </w:rPr>
              <w:t>Black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9A305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2D3B45"/>
                <w:kern w:val="0"/>
                <w:sz w:val="16"/>
                <w:szCs w:val="16"/>
                <w:lang w:eastAsia="en-US"/>
                <w14:ligatures w14:val="none"/>
              </w:rPr>
              <w:t>Gray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FC9C3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2D3B45"/>
                <w:kern w:val="0"/>
                <w:sz w:val="16"/>
                <w:szCs w:val="16"/>
                <w:lang w:eastAsia="en-US"/>
                <w14:ligatures w14:val="none"/>
              </w:rPr>
              <w:t>Bicolor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C1A9A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2D3B45"/>
                <w:kern w:val="0"/>
                <w:sz w:val="16"/>
                <w:szCs w:val="16"/>
                <w:lang w:eastAsia="en-US"/>
                <w14:ligatures w14:val="none"/>
              </w:rPr>
              <w:t>Tricolor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55AD6" w14:textId="77777777" w:rsidR="0012511F" w:rsidRPr="0012511F" w:rsidRDefault="0012511F" w:rsidP="0012511F">
            <w:pPr>
              <w:spacing w:before="0"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12511F">
              <w:rPr>
                <w:rFonts w:ascii="Arial" w:eastAsia="Times New Roman" w:hAnsi="Arial" w:cs="Arial"/>
                <w:color w:val="2D3B45"/>
                <w:kern w:val="0"/>
                <w:sz w:val="16"/>
                <w:szCs w:val="16"/>
                <w:lang w:eastAsia="en-US"/>
                <w14:ligatures w14:val="none"/>
              </w:rPr>
              <w:t>Tabby</w:t>
            </w:r>
          </w:p>
        </w:tc>
      </w:tr>
    </w:tbl>
    <w:p w14:paraId="268D7CF3" w14:textId="77777777" w:rsidR="0089489F" w:rsidRDefault="0089489F"/>
    <w:p w14:paraId="2B3BDF21" w14:textId="54F63BDD" w:rsidR="000E3ED0" w:rsidRDefault="000E3ED0">
      <w:r w:rsidRPr="000E3ED0">
        <w:drawing>
          <wp:inline distT="0" distB="0" distL="0" distR="0" wp14:anchorId="0563682D" wp14:editId="7FF6294D">
            <wp:extent cx="4327466" cy="3287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9993" cy="32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6F0F" w14:textId="19A49916" w:rsidR="0089489F" w:rsidRPr="000E3ED0" w:rsidRDefault="007E4F27" w:rsidP="007E4F27">
      <w:pPr>
        <w:rPr>
          <w:i/>
          <w:iCs/>
          <w:sz w:val="22"/>
        </w:rPr>
      </w:pPr>
      <w:r w:rsidRPr="000E3ED0">
        <w:rPr>
          <w:rFonts w:ascii="Roboto" w:hAnsi="Roboto"/>
          <w:i/>
          <w:iCs/>
          <w:color w:val="212121"/>
          <w:sz w:val="22"/>
          <w:shd w:val="clear" w:color="auto" w:fill="FFFFFF"/>
        </w:rPr>
        <w:t xml:space="preserve">González-Ramírez MT, </w:t>
      </w:r>
      <w:proofErr w:type="spellStart"/>
      <w:r w:rsidRPr="000E3ED0">
        <w:rPr>
          <w:rFonts w:ascii="Roboto" w:hAnsi="Roboto"/>
          <w:i/>
          <w:iCs/>
          <w:color w:val="212121"/>
          <w:sz w:val="22"/>
          <w:shd w:val="clear" w:color="auto" w:fill="FFFFFF"/>
        </w:rPr>
        <w:t>Landero</w:t>
      </w:r>
      <w:proofErr w:type="spellEnd"/>
      <w:r w:rsidRPr="000E3ED0">
        <w:rPr>
          <w:rFonts w:ascii="Roboto" w:hAnsi="Roboto"/>
          <w:i/>
          <w:iCs/>
          <w:color w:val="212121"/>
          <w:sz w:val="22"/>
          <w:shd w:val="clear" w:color="auto" w:fill="FFFFFF"/>
        </w:rPr>
        <w:t xml:space="preserve">-Hernández R. Cat Coat Color, Personality Traits and the Cat-Owner Relationship Scale: A Study with Cat Owners in Mexico. Animals (Basel). 2022 Apr 15;12(8):1030. </w:t>
      </w:r>
      <w:proofErr w:type="spellStart"/>
      <w:r w:rsidRPr="000E3ED0">
        <w:rPr>
          <w:rFonts w:ascii="Roboto" w:hAnsi="Roboto"/>
          <w:i/>
          <w:iCs/>
          <w:color w:val="212121"/>
          <w:sz w:val="22"/>
          <w:shd w:val="clear" w:color="auto" w:fill="FFFFFF"/>
        </w:rPr>
        <w:t>doi</w:t>
      </w:r>
      <w:proofErr w:type="spellEnd"/>
      <w:r w:rsidRPr="000E3ED0">
        <w:rPr>
          <w:rFonts w:ascii="Roboto" w:hAnsi="Roboto"/>
          <w:i/>
          <w:iCs/>
          <w:color w:val="212121"/>
          <w:sz w:val="22"/>
          <w:shd w:val="clear" w:color="auto" w:fill="FFFFFF"/>
        </w:rPr>
        <w:t>: 10.3390/ani12081030. PMID: 35454276; PMCID: PMC9024431.</w:t>
      </w:r>
    </w:p>
    <w:sectPr w:rsidR="0089489F" w:rsidRPr="000E3ED0" w:rsidSect="001844C6">
      <w:pgSz w:w="12240" w:h="15840" w:code="1"/>
      <w:pgMar w:top="1440" w:right="1440" w:bottom="1440" w:left="144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F590C" w14:textId="77777777" w:rsidR="00283BB1" w:rsidRDefault="00283BB1" w:rsidP="008F07DC">
      <w:pPr>
        <w:spacing w:before="0"/>
      </w:pPr>
      <w:r>
        <w:separator/>
      </w:r>
    </w:p>
  </w:endnote>
  <w:endnote w:type="continuationSeparator" w:id="0">
    <w:p w14:paraId="3D71D3C2" w14:textId="77777777" w:rsidR="00283BB1" w:rsidRDefault="00283BB1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5745084"/>
      <w:docPartObj>
        <w:docPartGallery w:val="Page Numbers (Bottom of Page)"/>
        <w:docPartUnique/>
      </w:docPartObj>
    </w:sdtPr>
    <w:sdtContent>
      <w:p w14:paraId="2B27D336" w14:textId="752110D7" w:rsidR="00314631" w:rsidRDefault="00E41F4E" w:rsidP="00E475F2">
        <w:pPr>
          <w:pStyle w:val="Footer"/>
        </w:pPr>
        <w:r w:rsidRPr="00E41F4E">
          <w:rPr>
            <w:noProof/>
            <w:szCs w:val="16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582943BA" wp14:editId="7741E06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180985" w14:textId="77777777" w:rsidR="00E41F4E" w:rsidRDefault="00E41F4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82943BA" id="Group 2" o:spid="_x0000_s1030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42180985" w14:textId="77777777" w:rsidR="00E41F4E" w:rsidRDefault="00E41F4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2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6DF3E" w14:textId="77777777" w:rsidR="00283BB1" w:rsidRDefault="00283BB1" w:rsidP="008F07DC">
      <w:pPr>
        <w:spacing w:before="0"/>
      </w:pPr>
      <w:r>
        <w:separator/>
      </w:r>
    </w:p>
  </w:footnote>
  <w:footnote w:type="continuationSeparator" w:id="0">
    <w:p w14:paraId="75E54AB7" w14:textId="77777777" w:rsidR="00283BB1" w:rsidRDefault="00283BB1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039FF" w14:textId="77777777" w:rsidR="005A49C9" w:rsidRDefault="001844C6">
    <w:pPr>
      <w:pStyle w:val="Header"/>
    </w:pPr>
    <w:r>
      <w:rPr>
        <w:noProof/>
        <w14:ligatures w14:val="none"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536DA1D8" wp14:editId="2FE6C4AB">
              <wp:simplePos x="0" y="0"/>
              <wp:positionH relativeFrom="column">
                <wp:posOffset>-914400</wp:posOffset>
              </wp:positionH>
              <wp:positionV relativeFrom="page">
                <wp:posOffset>0</wp:posOffset>
              </wp:positionV>
              <wp:extent cx="7772400" cy="256032"/>
              <wp:effectExtent l="0" t="0" r="0" b="0"/>
              <wp:wrapNone/>
              <wp:docPr id="8" name="Group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56032"/>
                        <a:chOff x="0" y="0"/>
                        <a:chExt cx="7780020" cy="259080"/>
                      </a:xfrm>
                    </wpg:grpSpPr>
                    <wps:wsp>
                      <wps:cNvPr id="1" name="Rectangle 1"/>
                      <wps:cNvSpPr/>
                      <wps:spPr>
                        <a:xfrm>
                          <a:off x="0" y="0"/>
                          <a:ext cx="7772400" cy="137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7620" y="121920"/>
                          <a:ext cx="7772400" cy="137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28147B" id="Group 8" o:spid="_x0000_s1026" alt="&quot;&quot;" style="position:absolute;margin-left:-1in;margin-top:0;width:612pt;height:20.15pt;z-index:-251657216;mso-position-vertical-relative:page;mso-width-relative:margin;mso-height-relative:margin" coordsize="77800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">
              <v:rect id="Rectangle 1" o:spid="_x0000_s1027" style="position:absolute;width:77724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" fillcolor="#e1f2be [1302]" stroked="f" strokeweight="1.25pt">
                <v:stroke endcap="round"/>
              </v:rect>
              <v:rect id="Rectangle 3" o:spid="_x0000_s1028" style="position:absolute;left:76;top:1219;width:77724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" fillcolor="#e1f2be [1302]" stroked="f" strokeweight="1.25pt">
                <v:stroke endcap="round"/>
              </v:rect>
              <w10:wrap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68A1AA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6668603">
    <w:abstractNumId w:val="9"/>
  </w:num>
  <w:num w:numId="2" w16cid:durableId="603802512">
    <w:abstractNumId w:val="7"/>
  </w:num>
  <w:num w:numId="3" w16cid:durableId="503665844">
    <w:abstractNumId w:val="6"/>
  </w:num>
  <w:num w:numId="4" w16cid:durableId="472914290">
    <w:abstractNumId w:val="5"/>
  </w:num>
  <w:num w:numId="5" w16cid:durableId="755635700">
    <w:abstractNumId w:val="4"/>
  </w:num>
  <w:num w:numId="6" w16cid:durableId="1480464189">
    <w:abstractNumId w:val="8"/>
  </w:num>
  <w:num w:numId="7" w16cid:durableId="681903713">
    <w:abstractNumId w:val="3"/>
  </w:num>
  <w:num w:numId="8" w16cid:durableId="1732655583">
    <w:abstractNumId w:val="2"/>
  </w:num>
  <w:num w:numId="9" w16cid:durableId="1018390120">
    <w:abstractNumId w:val="1"/>
  </w:num>
  <w:num w:numId="10" w16cid:durableId="145973658">
    <w:abstractNumId w:val="0"/>
  </w:num>
  <w:num w:numId="11" w16cid:durableId="1298141623">
    <w:abstractNumId w:val="8"/>
    <w:lvlOverride w:ilvl="0">
      <w:startOverride w:val="1"/>
    </w:lvlOverride>
  </w:num>
  <w:num w:numId="12" w16cid:durableId="764499009">
    <w:abstractNumId w:val="8"/>
    <w:lvlOverride w:ilvl="0">
      <w:startOverride w:val="1"/>
    </w:lvlOverride>
  </w:num>
  <w:num w:numId="13" w16cid:durableId="116261251">
    <w:abstractNumId w:val="8"/>
    <w:lvlOverride w:ilvl="0">
      <w:startOverride w:val="1"/>
    </w:lvlOverride>
  </w:num>
  <w:num w:numId="14" w16cid:durableId="829566367">
    <w:abstractNumId w:val="8"/>
    <w:lvlOverride w:ilvl="0">
      <w:startOverride w:val="1"/>
    </w:lvlOverride>
  </w:num>
  <w:num w:numId="15" w16cid:durableId="130633683">
    <w:abstractNumId w:val="8"/>
    <w:lvlOverride w:ilvl="0">
      <w:startOverride w:val="1"/>
    </w:lvlOverride>
  </w:num>
  <w:num w:numId="16" w16cid:durableId="891692476">
    <w:abstractNumId w:val="8"/>
    <w:lvlOverride w:ilvl="0">
      <w:startOverride w:val="1"/>
    </w:lvlOverride>
  </w:num>
  <w:num w:numId="17" w16cid:durableId="69280067">
    <w:abstractNumId w:val="9"/>
  </w:num>
  <w:num w:numId="18" w16cid:durableId="19968337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4E"/>
    <w:rsid w:val="000358BF"/>
    <w:rsid w:val="000609F4"/>
    <w:rsid w:val="000A4769"/>
    <w:rsid w:val="000C3330"/>
    <w:rsid w:val="000C3981"/>
    <w:rsid w:val="000D7B1B"/>
    <w:rsid w:val="000E3ED0"/>
    <w:rsid w:val="0010294D"/>
    <w:rsid w:val="00104B37"/>
    <w:rsid w:val="0012331E"/>
    <w:rsid w:val="0012511F"/>
    <w:rsid w:val="00144FF7"/>
    <w:rsid w:val="001844C6"/>
    <w:rsid w:val="0019555A"/>
    <w:rsid w:val="001A035B"/>
    <w:rsid w:val="001B6EDA"/>
    <w:rsid w:val="001C5FA3"/>
    <w:rsid w:val="001D616B"/>
    <w:rsid w:val="00232E31"/>
    <w:rsid w:val="00232F01"/>
    <w:rsid w:val="00235EBE"/>
    <w:rsid w:val="002502BD"/>
    <w:rsid w:val="002747D6"/>
    <w:rsid w:val="00283BB1"/>
    <w:rsid w:val="002879E7"/>
    <w:rsid w:val="00293B83"/>
    <w:rsid w:val="002A30CD"/>
    <w:rsid w:val="002A61C8"/>
    <w:rsid w:val="00314631"/>
    <w:rsid w:val="0036246A"/>
    <w:rsid w:val="00392B7F"/>
    <w:rsid w:val="00392C66"/>
    <w:rsid w:val="003D3482"/>
    <w:rsid w:val="003D3DE0"/>
    <w:rsid w:val="003E0F54"/>
    <w:rsid w:val="003E7EA9"/>
    <w:rsid w:val="00400222"/>
    <w:rsid w:val="004177C7"/>
    <w:rsid w:val="0042008E"/>
    <w:rsid w:val="00435B22"/>
    <w:rsid w:val="004502F3"/>
    <w:rsid w:val="004602D0"/>
    <w:rsid w:val="00463818"/>
    <w:rsid w:val="00493790"/>
    <w:rsid w:val="004C0D1A"/>
    <w:rsid w:val="004E2DEB"/>
    <w:rsid w:val="004F4B35"/>
    <w:rsid w:val="005318D6"/>
    <w:rsid w:val="00554FA2"/>
    <w:rsid w:val="005976ED"/>
    <w:rsid w:val="005A49C9"/>
    <w:rsid w:val="005A715E"/>
    <w:rsid w:val="005C55A0"/>
    <w:rsid w:val="005F3E61"/>
    <w:rsid w:val="00606D1E"/>
    <w:rsid w:val="00680AF8"/>
    <w:rsid w:val="006907C3"/>
    <w:rsid w:val="006A3CE7"/>
    <w:rsid w:val="006E48F3"/>
    <w:rsid w:val="006F73A2"/>
    <w:rsid w:val="00700D39"/>
    <w:rsid w:val="00707649"/>
    <w:rsid w:val="007536B0"/>
    <w:rsid w:val="007A679B"/>
    <w:rsid w:val="007A7A4F"/>
    <w:rsid w:val="007C50D2"/>
    <w:rsid w:val="007D51B8"/>
    <w:rsid w:val="007E4F27"/>
    <w:rsid w:val="007F13EE"/>
    <w:rsid w:val="007F4554"/>
    <w:rsid w:val="007F649C"/>
    <w:rsid w:val="008070F2"/>
    <w:rsid w:val="00812690"/>
    <w:rsid w:val="00820048"/>
    <w:rsid w:val="00831306"/>
    <w:rsid w:val="00841E83"/>
    <w:rsid w:val="00842D0A"/>
    <w:rsid w:val="008720B0"/>
    <w:rsid w:val="00872525"/>
    <w:rsid w:val="0088397D"/>
    <w:rsid w:val="00891A65"/>
    <w:rsid w:val="0089489F"/>
    <w:rsid w:val="008B7657"/>
    <w:rsid w:val="008E6A0B"/>
    <w:rsid w:val="008F07DC"/>
    <w:rsid w:val="00906393"/>
    <w:rsid w:val="00911386"/>
    <w:rsid w:val="00912724"/>
    <w:rsid w:val="009139CD"/>
    <w:rsid w:val="0091780D"/>
    <w:rsid w:val="0098504C"/>
    <w:rsid w:val="00A03B52"/>
    <w:rsid w:val="00A04B22"/>
    <w:rsid w:val="00A05271"/>
    <w:rsid w:val="00A17BDF"/>
    <w:rsid w:val="00A24101"/>
    <w:rsid w:val="00A45783"/>
    <w:rsid w:val="00A50367"/>
    <w:rsid w:val="00A70318"/>
    <w:rsid w:val="00AD1DD2"/>
    <w:rsid w:val="00B11D2C"/>
    <w:rsid w:val="00B15765"/>
    <w:rsid w:val="00B878E7"/>
    <w:rsid w:val="00B914D6"/>
    <w:rsid w:val="00C16FB4"/>
    <w:rsid w:val="00C34478"/>
    <w:rsid w:val="00C62E4C"/>
    <w:rsid w:val="00C66F1F"/>
    <w:rsid w:val="00C74BBB"/>
    <w:rsid w:val="00C91E79"/>
    <w:rsid w:val="00CB651E"/>
    <w:rsid w:val="00CD47B2"/>
    <w:rsid w:val="00CF7875"/>
    <w:rsid w:val="00D17D1A"/>
    <w:rsid w:val="00D40614"/>
    <w:rsid w:val="00D4795E"/>
    <w:rsid w:val="00D7375D"/>
    <w:rsid w:val="00D73F05"/>
    <w:rsid w:val="00D7588D"/>
    <w:rsid w:val="00D81FBE"/>
    <w:rsid w:val="00DA408C"/>
    <w:rsid w:val="00DC607B"/>
    <w:rsid w:val="00DF595D"/>
    <w:rsid w:val="00E41F4E"/>
    <w:rsid w:val="00E475F2"/>
    <w:rsid w:val="00E501F2"/>
    <w:rsid w:val="00E80549"/>
    <w:rsid w:val="00E82D9D"/>
    <w:rsid w:val="00E90516"/>
    <w:rsid w:val="00EC631A"/>
    <w:rsid w:val="00F1604B"/>
    <w:rsid w:val="00F329CF"/>
    <w:rsid w:val="00F95D72"/>
    <w:rsid w:val="00FB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D66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4C6"/>
    <w:pPr>
      <w:spacing w:before="60" w:after="60"/>
    </w:pPr>
    <w:rPr>
      <w:rFonts w:eastAsiaTheme="minorEastAsia" w:cs="Times New Roman (Body CS)"/>
      <w:kern w:val="22"/>
      <w:sz w:val="20"/>
      <w:lang w:eastAsia="ja-JP"/>
      <w14:ligatures w14:val="standard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E80549"/>
    <w:pPr>
      <w:keepNext/>
      <w:keepLines/>
      <w:spacing w:before="0" w:after="40"/>
      <w:contextualSpacing/>
      <w:outlineLvl w:val="0"/>
    </w:pPr>
    <w:rPr>
      <w:rFonts w:eastAsiaTheme="majorEastAsia" w:cs="Times New Roman (Headings CS)"/>
      <w:caps/>
      <w:noProof/>
      <w:color w:val="000000" w:themeColor="text1"/>
      <w:spacing w:val="26"/>
      <w:kern w:val="10"/>
      <w:sz w:val="10"/>
      <w:szCs w:val="10"/>
      <w14:ligatures w14:val="none"/>
    </w:rPr>
  </w:style>
  <w:style w:type="paragraph" w:styleId="Heading2">
    <w:name w:val="heading 2"/>
    <w:basedOn w:val="Normal"/>
    <w:next w:val="Heading3"/>
    <w:link w:val="Heading2Char"/>
    <w:autoRedefine/>
    <w:uiPriority w:val="9"/>
    <w:unhideWhenUsed/>
    <w:qFormat/>
    <w:rsid w:val="004E2DEB"/>
    <w:pPr>
      <w:keepNext/>
      <w:keepLines/>
      <w:spacing w:before="0" w:after="360"/>
      <w:outlineLvl w:val="1"/>
    </w:pPr>
    <w:rPr>
      <w:rFonts w:eastAsiaTheme="majorEastAsia" w:cs="Times New Roman (Headings CS)"/>
      <w:bCs/>
      <w:caps/>
      <w:color w:val="62841A" w:themeColor="accent3" w:themeShade="80"/>
      <w:spacing w:val="20"/>
      <w:sz w:val="32"/>
      <w:szCs w:val="24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F95D72"/>
    <w:pPr>
      <w:keepNext/>
      <w:keepLines/>
      <w:spacing w:before="360"/>
      <w:contextualSpacing/>
      <w:jc w:val="center"/>
      <w:outlineLvl w:val="2"/>
    </w:pPr>
    <w:rPr>
      <w:rFonts w:asciiTheme="majorHAnsi" w:eastAsiaTheme="majorEastAsia" w:hAnsiTheme="majorHAnsi" w:cs="Times New Roman (Headings CS)"/>
      <w:b/>
      <w:bCs/>
      <w:caps/>
      <w:color w:val="159848" w:themeColor="accent2" w:themeShade="80"/>
      <w:spacing w:val="1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B52"/>
    <w:pPr>
      <w:keepNext/>
      <w:keepLines/>
      <w:pBdr>
        <w:bottom w:val="single" w:sz="4" w:space="1" w:color="22E06D" w:themeColor="accent2" w:themeShade="BF"/>
      </w:pBdr>
      <w:spacing w:before="40"/>
      <w:outlineLvl w:val="3"/>
    </w:pPr>
    <w:rPr>
      <w:rFonts w:eastAsiaTheme="majorEastAsia" w:cstheme="majorBidi"/>
      <w:b/>
      <w:iCs/>
      <w:color w:val="181818" w:themeColor="text2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1306"/>
    <w:pPr>
      <w:keepNext/>
      <w:keepLines/>
      <w:spacing w:before="40"/>
      <w:outlineLvl w:val="4"/>
    </w:pPr>
    <w:rPr>
      <w:rFonts w:asciiTheme="majorHAnsi" w:eastAsiaTheme="majorEastAsia" w:hAnsiTheme="majorHAnsi" w:cs="Times New Roman (Headings CS)"/>
      <w:i/>
      <w:color w:val="181818" w:themeColor="text2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59848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9848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Header">
    <w:name w:val="header"/>
    <w:basedOn w:val="Normal"/>
    <w:link w:val="HeaderChar"/>
    <w:uiPriority w:val="99"/>
    <w:unhideWhenUsed/>
    <w:rsid w:val="00A24101"/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A24101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A24101"/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24101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F95D72"/>
    <w:rPr>
      <w:rFonts w:asciiTheme="majorHAnsi" w:eastAsiaTheme="majorEastAsia" w:hAnsiTheme="majorHAnsi" w:cs="Times New Roman (Headings CS)"/>
      <w:b/>
      <w:bCs/>
      <w:caps/>
      <w:color w:val="159848" w:themeColor="accent2" w:themeShade="80"/>
      <w:spacing w:val="10"/>
      <w:kern w:val="22"/>
      <w:sz w:val="32"/>
      <w:szCs w:val="24"/>
      <w:lang w:eastAsia="ja-JP"/>
      <w14:ligatures w14:val="standard"/>
    </w:rPr>
  </w:style>
  <w:style w:type="paragraph" w:styleId="Title">
    <w:name w:val="Title"/>
    <w:basedOn w:val="Normal"/>
    <w:link w:val="TitleChar"/>
    <w:autoRedefine/>
    <w:uiPriority w:val="3"/>
    <w:qFormat/>
    <w:rsid w:val="005A49C9"/>
    <w:pPr>
      <w:spacing w:before="960" w:after="0"/>
    </w:pPr>
    <w:rPr>
      <w:rFonts w:asciiTheme="majorHAnsi" w:eastAsiaTheme="majorEastAsia" w:hAnsiTheme="majorHAnsi" w:cstheme="majorBidi"/>
      <w:b/>
      <w:caps/>
      <w:color w:val="62841A" w:themeColor="accent3" w:themeShade="80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3"/>
    <w:rsid w:val="005A49C9"/>
    <w:rPr>
      <w:rFonts w:asciiTheme="majorHAnsi" w:eastAsiaTheme="majorEastAsia" w:hAnsiTheme="majorHAnsi" w:cstheme="majorBidi"/>
      <w:b/>
      <w:caps/>
      <w:color w:val="62841A" w:themeColor="accent3" w:themeShade="80"/>
      <w:kern w:val="22"/>
      <w:sz w:val="96"/>
      <w:szCs w:val="52"/>
      <w:lang w:eastAsia="ja-JP"/>
      <w14:ligatures w14:val="standard"/>
    </w:rPr>
  </w:style>
  <w:style w:type="paragraph" w:styleId="Subtitle">
    <w:name w:val="Subtitle"/>
    <w:basedOn w:val="Normal"/>
    <w:link w:val="SubtitleChar"/>
    <w:autoRedefine/>
    <w:uiPriority w:val="1"/>
    <w:qFormat/>
    <w:rsid w:val="00D7588D"/>
    <w:rPr>
      <w:rFonts w:ascii="Segoe UI Semibold" w:eastAsiaTheme="majorEastAsia" w:hAnsi="Segoe UI Semibold" w:cs="Times New Roman (Headings CS)"/>
      <w:b/>
      <w:caps/>
      <w:color w:val="159848" w:themeColor="accent2" w:themeShade="80"/>
      <w:spacing w:val="10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D7588D"/>
    <w:rPr>
      <w:rFonts w:ascii="Segoe UI Semibold" w:eastAsiaTheme="majorEastAsia" w:hAnsi="Segoe UI Semibold" w:cs="Times New Roman (Headings CS)"/>
      <w:b/>
      <w:caps/>
      <w:color w:val="159848" w:themeColor="accent2" w:themeShade="80"/>
      <w:spacing w:val="10"/>
      <w:kern w:val="22"/>
      <w:sz w:val="32"/>
      <w:szCs w:val="28"/>
      <w:lang w:eastAsia="ja-JP"/>
      <w14:ligatures w14:val="standar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07DC"/>
    <w:rPr>
      <w:i/>
      <w:iCs/>
      <w:color w:val="00635D" w:themeColor="accent1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F07D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07DC"/>
    <w:pPr>
      <w:pBdr>
        <w:top w:val="single" w:sz="4" w:space="10" w:color="00635D" w:themeColor="accent1" w:themeShade="80"/>
        <w:bottom w:val="single" w:sz="4" w:space="10" w:color="00635D" w:themeColor="accent1" w:themeShade="80"/>
      </w:pBdr>
      <w:spacing w:before="360" w:after="360"/>
      <w:jc w:val="center"/>
    </w:pPr>
    <w:rPr>
      <w:i/>
      <w:iCs/>
      <w:color w:val="00635D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07DC"/>
    <w:rPr>
      <w:i/>
      <w:iCs/>
      <w:color w:val="00635D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07DC"/>
    <w:rPr>
      <w:b/>
      <w:bCs/>
      <w:caps w:val="0"/>
      <w:smallCaps/>
      <w:color w:val="00635D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07DC"/>
    <w:pPr>
      <w:spacing w:after="200"/>
    </w:pPr>
    <w:rPr>
      <w:i/>
      <w:iCs/>
      <w:color w:val="212121" w:themeColor="text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0549"/>
    <w:rPr>
      <w:rFonts w:ascii="Segoe UI" w:eastAsiaTheme="majorEastAsia" w:hAnsi="Segoe UI" w:cs="Times New Roman (Headings CS)"/>
      <w:caps/>
      <w:noProof/>
      <w:color w:val="000000" w:themeColor="text1"/>
      <w:spacing w:val="26"/>
      <w:kern w:val="10"/>
      <w:sz w:val="10"/>
      <w:szCs w:val="10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7D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E2DEB"/>
    <w:rPr>
      <w:rFonts w:eastAsiaTheme="majorEastAsia" w:cs="Times New Roman (Headings CS)"/>
      <w:bCs/>
      <w:caps/>
      <w:color w:val="62841A" w:themeColor="accent3" w:themeShade="80"/>
      <w:spacing w:val="20"/>
      <w:kern w:val="22"/>
      <w:sz w:val="32"/>
      <w:szCs w:val="24"/>
      <w:lang w:eastAsia="ja-JP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7DC"/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7DC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8F07DC"/>
    <w:pPr>
      <w:pBdr>
        <w:top w:val="single" w:sz="2" w:space="10" w:color="00635D" w:themeColor="accent1" w:themeShade="80"/>
        <w:left w:val="single" w:sz="2" w:space="10" w:color="00635D" w:themeColor="accent1" w:themeShade="80"/>
        <w:bottom w:val="single" w:sz="2" w:space="10" w:color="00635D" w:themeColor="accent1" w:themeShade="80"/>
        <w:right w:val="single" w:sz="2" w:space="10" w:color="00635D" w:themeColor="accent1" w:themeShade="80"/>
      </w:pBdr>
      <w:ind w:left="1152" w:right="1152"/>
    </w:pPr>
    <w:rPr>
      <w:i/>
      <w:iCs/>
      <w:color w:val="00635D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07D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07D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F07D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7D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7D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7D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07DC"/>
    <w:rPr>
      <w:rFonts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07D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7DC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7D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7D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7D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7D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07DC"/>
    <w:rPr>
      <w:rFonts w:ascii="Consolas" w:hAnsi="Consolas"/>
      <w:szCs w:val="21"/>
    </w:rPr>
  </w:style>
  <w:style w:type="table" w:customStyle="1" w:styleId="Noborders">
    <w:name w:val="No borders"/>
    <w:basedOn w:val="TableNormal"/>
    <w:uiPriority w:val="99"/>
    <w:rsid w:val="000C3330"/>
    <w:rPr>
      <w:rFonts w:eastAsiaTheme="minorEastAsia"/>
      <w:kern w:val="22"/>
      <w:lang w:eastAsia="ja-JP"/>
      <w14:ligatures w14:val="standard"/>
    </w:rPr>
    <w:tblPr>
      <w:tblBorders>
        <w:insideH w:val="single" w:sz="4" w:space="0" w:color="A8F3C5" w:themeColor="accent2" w:themeTint="99"/>
        <w:insideV w:val="single" w:sz="4" w:space="0" w:color="A8F3C5" w:themeColor="accent2" w:themeTint="99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C5F7D8" w:themeColor="accent2" w:themeTint="66"/>
          <w:right w:val="nil"/>
          <w:insideH w:val="nil"/>
          <w:insideV w:val="single" w:sz="4" w:space="0" w:color="C5F7D8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Logo">
    <w:name w:val="Logo"/>
    <w:basedOn w:val="Normal"/>
    <w:next w:val="Subtitle"/>
    <w:uiPriority w:val="2"/>
    <w:qFormat/>
    <w:rsid w:val="00906393"/>
    <w:pPr>
      <w:spacing w:before="4500" w:after="1440"/>
      <w:jc w:val="right"/>
    </w:pPr>
    <w:rPr>
      <w:color w:val="181818" w:themeColor="text2" w:themeShade="BF"/>
      <w:sz w:val="52"/>
      <w:szCs w:val="52"/>
    </w:rPr>
  </w:style>
  <w:style w:type="paragraph" w:customStyle="1" w:styleId="Contactinfo">
    <w:name w:val="Contact info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Number">
    <w:name w:val="List Number"/>
    <w:basedOn w:val="Normal"/>
    <w:uiPriority w:val="10"/>
    <w:qFormat/>
    <w:rsid w:val="0090639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FooterCenterAlign">
    <w:name w:val="Footer Center Align"/>
    <w:basedOn w:val="Footer"/>
    <w:link w:val="FooterCenterAlignChar"/>
    <w:autoRedefine/>
    <w:uiPriority w:val="13"/>
    <w:qFormat/>
    <w:rsid w:val="00906393"/>
    <w:pPr>
      <w:jc w:val="center"/>
    </w:pPr>
  </w:style>
  <w:style w:type="character" w:customStyle="1" w:styleId="FooterCenterAlignChar">
    <w:name w:val="Footer Center Align Char"/>
    <w:basedOn w:val="FooterChar"/>
    <w:link w:val="FooterCenterAlign"/>
    <w:uiPriority w:val="13"/>
    <w:rsid w:val="00906393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paragraph" w:customStyle="1" w:styleId="FooterRightAlign">
    <w:name w:val="Footer Right Align"/>
    <w:basedOn w:val="Footer"/>
    <w:link w:val="FooterRightAlignChar"/>
    <w:uiPriority w:val="13"/>
    <w:qFormat/>
    <w:rsid w:val="00906393"/>
    <w:pPr>
      <w:jc w:val="right"/>
    </w:pPr>
  </w:style>
  <w:style w:type="character" w:customStyle="1" w:styleId="FooterRightAlignChar">
    <w:name w:val="Footer Right Align Char"/>
    <w:basedOn w:val="FooterChar"/>
    <w:link w:val="FooterRightAlign"/>
    <w:uiPriority w:val="13"/>
    <w:rsid w:val="00906393"/>
    <w:rPr>
      <w:rFonts w:ascii="Segoe UI" w:eastAsiaTheme="minorEastAsia" w:hAnsi="Segoe UI" w:cs="Times New Roman (Body CS)"/>
      <w:kern w:val="22"/>
      <w:sz w:val="16"/>
      <w:lang w:eastAsia="ja-JP"/>
      <w14:ligatures w14:val="standard"/>
    </w:rPr>
  </w:style>
  <w:style w:type="paragraph" w:styleId="ListBullet">
    <w:name w:val="List Bullet"/>
    <w:basedOn w:val="Normal"/>
    <w:uiPriority w:val="11"/>
    <w:qFormat/>
    <w:rsid w:val="00906393"/>
    <w:pPr>
      <w:numPr>
        <w:numId w:val="17"/>
      </w:numPr>
      <w:contextualSpacing/>
    </w:pPr>
  </w:style>
  <w:style w:type="table" w:styleId="TableGrid">
    <w:name w:val="Table Grid"/>
    <w:basedOn w:val="TableNormal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4B3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03B52"/>
    <w:rPr>
      <w:rFonts w:ascii="Segoe UI" w:eastAsiaTheme="majorEastAsia" w:hAnsi="Segoe UI" w:cstheme="majorBidi"/>
      <w:b/>
      <w:iCs/>
      <w:color w:val="181818" w:themeColor="text2" w:themeShade="BF"/>
      <w:kern w:val="22"/>
      <w:sz w:val="24"/>
      <w:lang w:eastAsia="ja-JP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rsid w:val="00831306"/>
    <w:rPr>
      <w:rFonts w:asciiTheme="majorHAnsi" w:eastAsiaTheme="majorEastAsia" w:hAnsiTheme="majorHAnsi" w:cs="Times New Roman (Headings CS)"/>
      <w:i/>
      <w:color w:val="181818" w:themeColor="text2" w:themeShade="BF"/>
      <w:kern w:val="22"/>
      <w:sz w:val="24"/>
      <w:lang w:eastAsia="ja-JP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18"/>
    <w:rPr>
      <w:rFonts w:asciiTheme="majorHAnsi" w:eastAsiaTheme="majorEastAsia" w:hAnsiTheme="majorHAnsi" w:cstheme="majorBidi"/>
      <w:color w:val="159848" w:themeColor="accent2" w:themeShade="80"/>
      <w:kern w:val="22"/>
      <w:lang w:eastAsia="ja-JP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18"/>
    <w:rPr>
      <w:rFonts w:asciiTheme="majorHAnsi" w:eastAsiaTheme="majorEastAsia" w:hAnsiTheme="majorHAnsi" w:cstheme="majorBidi"/>
      <w:i/>
      <w:iCs/>
      <w:color w:val="159848" w:themeColor="accent2" w:themeShade="80"/>
      <w:kern w:val="22"/>
      <w:lang w:eastAsia="ja-JP"/>
      <w14:ligatures w14:val="standard"/>
    </w:rPr>
  </w:style>
  <w:style w:type="table" w:customStyle="1" w:styleId="Style1">
    <w:name w:val="Style1"/>
    <w:basedOn w:val="TableNormal"/>
    <w:uiPriority w:val="99"/>
    <w:rsid w:val="000C3330"/>
    <w:pPr>
      <w:spacing w:before="0"/>
    </w:pPr>
    <w:tblPr>
      <w:tblBorders>
        <w:insideH w:val="single" w:sz="4" w:space="0" w:color="22E06D" w:themeColor="accent2" w:themeShade="BF"/>
        <w:insideV w:val="single" w:sz="4" w:space="0" w:color="22E06D" w:themeColor="accent2" w:themeShade="BF"/>
      </w:tblBorders>
    </w:tblPr>
  </w:style>
  <w:style w:type="table" w:customStyle="1" w:styleId="Style2">
    <w:name w:val="Style2"/>
    <w:basedOn w:val="TableNormal"/>
    <w:uiPriority w:val="99"/>
    <w:rsid w:val="00812690"/>
    <w:pPr>
      <w:spacing w:before="0"/>
    </w:pPr>
    <w:tblPr>
      <w:tblBorders>
        <w:insideH w:val="single" w:sz="4" w:space="0" w:color="92C527" w:themeColor="accent3" w:themeShade="BF"/>
        <w:insideV w:val="single" w:sz="4" w:space="0" w:color="92C527" w:themeColor="accent3" w:themeShade="BF"/>
      </w:tblBorders>
    </w:tblPr>
  </w:style>
  <w:style w:type="table" w:customStyle="1" w:styleId="Style3">
    <w:name w:val="Style3"/>
    <w:basedOn w:val="TableNormal"/>
    <w:uiPriority w:val="99"/>
    <w:rsid w:val="008720B0"/>
    <w:pPr>
      <w:spacing w:before="0"/>
    </w:pPr>
    <w:tblPr>
      <w:tblBorders>
        <w:insideH w:val="single" w:sz="4" w:space="0" w:color="D2EB9E" w:themeColor="accent3" w:themeTint="99"/>
        <w:insideV w:val="single" w:sz="4" w:space="0" w:color="D2EB9E" w:themeColor="accent3" w:themeTint="99"/>
      </w:tblBorders>
    </w:tblPr>
  </w:style>
  <w:style w:type="paragraph" w:customStyle="1" w:styleId="Imageplaceholder">
    <w:name w:val="Image placeholder"/>
    <w:basedOn w:val="Heading1"/>
    <w:qFormat/>
    <w:rsid w:val="00E80549"/>
  </w:style>
  <w:style w:type="paragraph" w:styleId="NormalWeb">
    <w:name w:val="Normal (Web)"/>
    <w:basedOn w:val="Normal"/>
    <w:uiPriority w:val="99"/>
    <w:semiHidden/>
    <w:unhideWhenUsed/>
    <w:rsid w:val="001251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houra\AppData\Roaming\Microsoft\Templates\Target%20audience%20profil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D304F7E5A44EC2A238A28672708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38BC9-06C9-4DFF-AA0B-BAC3A76D7FE9}"/>
      </w:docPartPr>
      <w:docPartBody>
        <w:p w:rsidR="007067AF" w:rsidRDefault="007067AF">
          <w:pPr>
            <w:pStyle w:val="F9D304F7E5A44EC2A238A286727083A8"/>
          </w:pPr>
          <w:r w:rsidRPr="005A49C9">
            <w:t>Target Audience Profiling Plan</w:t>
          </w:r>
        </w:p>
      </w:docPartBody>
    </w:docPart>
    <w:docPart>
      <w:docPartPr>
        <w:name w:val="ADB115EFD12949968B1C4ADBC87AF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36210-E94E-421A-ACB1-0DCED744DBAC}"/>
      </w:docPartPr>
      <w:docPartBody>
        <w:p w:rsidR="007067AF" w:rsidRDefault="007067AF">
          <w:pPr>
            <w:pStyle w:val="ADB115EFD12949968B1C4ADBC87AF5BE"/>
          </w:pPr>
          <w:r w:rsidRPr="00C62E4C">
            <w:t>MISSION AND GOALS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AF"/>
    <w:rsid w:val="007067AF"/>
    <w:rsid w:val="0092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D304F7E5A44EC2A238A286727083A8">
    <w:name w:val="F9D304F7E5A44EC2A238A286727083A8"/>
  </w:style>
  <w:style w:type="paragraph" w:customStyle="1" w:styleId="ADB115EFD12949968B1C4ADBC87AF5BE">
    <w:name w:val="ADB115EFD12949968B1C4ADBC87AF5BE"/>
  </w:style>
  <w:style w:type="character" w:styleId="Emphasis">
    <w:name w:val="Emphasis"/>
    <w:basedOn w:val="DefaultParagraphFont"/>
    <w:uiPriority w:val="12"/>
    <w:unhideWhenUsed/>
    <w:qFormat/>
    <w:rPr>
      <w:i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EDBFA9-3A65-48BB-B52B-739BFE0951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04DE3FC-BF38-414E-9FDE-4B12261D3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7C9DAA-A9DD-44C0-904D-F1A93CB40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BE9E365-3049-4B33-A783-78872D39813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Target audience profiling plan</Template>
  <TotalTime>0</TotalTime>
  <Pages>7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2024-05-06T12:24:00Z</dcterms:created>
  <dcterms:modified xsi:type="dcterms:W3CDTF">2024-05-06T18:50:00Z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